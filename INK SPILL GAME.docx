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D0" w:rsidRDefault="005F0B8E" w:rsidP="005F0B8E">
      <w:pPr>
        <w:jc w:val="center"/>
        <w:rPr>
          <w:b/>
          <w:sz w:val="40"/>
        </w:rPr>
      </w:pPr>
      <w:r w:rsidRPr="005F0B8E">
        <w:rPr>
          <w:b/>
          <w:sz w:val="40"/>
        </w:rPr>
        <w:t>INK SPILL GAME</w:t>
      </w:r>
    </w:p>
    <w:p w:rsidR="005F0B8E" w:rsidRDefault="005F0B8E" w:rsidP="005F0B8E">
      <w:pPr>
        <w:rPr>
          <w:b/>
          <w:sz w:val="24"/>
        </w:rPr>
      </w:pPr>
      <w:r>
        <w:rPr>
          <w:noProof/>
        </w:rPr>
        <w:drawing>
          <wp:inline distT="0" distB="0" distL="0" distR="0" wp14:anchorId="6015DC5B" wp14:editId="1B9B07EB">
            <wp:extent cx="3238500" cy="630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8E" w:rsidRDefault="005F0B8E" w:rsidP="005F0B8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093CB47" wp14:editId="3E0B3413">
            <wp:extent cx="398145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main():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global</w:t>
      </w:r>
      <w:proofErr w:type="gramEnd"/>
      <w:r w:rsidRPr="005F0B8E">
        <w:rPr>
          <w:sz w:val="24"/>
        </w:rPr>
        <w:t xml:space="preserve"> MAINCLOCK, MAINSURF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pygame.init</w:t>
      </w:r>
      <w:proofErr w:type="spellEnd"/>
      <w:r w:rsidRPr="005F0B8E">
        <w:rPr>
          <w:sz w:val="24"/>
        </w:rPr>
        <w:t>()</w:t>
      </w:r>
      <w:proofErr w:type="gram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MAINCLOCK = </w:t>
      </w:r>
      <w:proofErr w:type="spellStart"/>
      <w:proofErr w:type="gramStart"/>
      <w:r w:rsidRPr="005F0B8E">
        <w:rPr>
          <w:sz w:val="24"/>
        </w:rPr>
        <w:t>pygame.time.Clock</w:t>
      </w:r>
      <w:proofErr w:type="spellEnd"/>
      <w:r w:rsidRPr="005F0B8E">
        <w:rPr>
          <w:sz w:val="24"/>
        </w:rPr>
        <w:t>()</w:t>
      </w:r>
      <w:proofErr w:type="gram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MAINSURF = </w:t>
      </w:r>
      <w:proofErr w:type="spellStart"/>
      <w:r w:rsidRPr="005F0B8E">
        <w:rPr>
          <w:sz w:val="24"/>
        </w:rPr>
        <w:t>pygame.display.set_</w:t>
      </w:r>
      <w:proofErr w:type="gramStart"/>
      <w:r w:rsidRPr="005F0B8E">
        <w:rPr>
          <w:sz w:val="24"/>
        </w:rPr>
        <w:t>mode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(WINDOWWIDTH, WINDOWHEIGHT))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loadImages</w:t>
      </w:r>
      <w:proofErr w:type="spellEnd"/>
      <w:r w:rsidRPr="005F0B8E">
        <w:rPr>
          <w:sz w:val="24"/>
        </w:rPr>
        <w:t>()</w:t>
      </w:r>
      <w:proofErr w:type="gramEnd"/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r w:rsidRPr="005F0B8E">
        <w:rPr>
          <w:sz w:val="24"/>
        </w:rPr>
        <w:t>pygame.display.set_</w:t>
      </w:r>
      <w:proofErr w:type="gramStart"/>
      <w:r w:rsidRPr="005F0B8E">
        <w:rPr>
          <w:sz w:val="24"/>
        </w:rPr>
        <w:t>caption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'Ink Spill')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mousex</w:t>
      </w:r>
      <w:proofErr w:type="spellEnd"/>
      <w:proofErr w:type="gramEnd"/>
      <w:r w:rsidRPr="005F0B8E">
        <w:rPr>
          <w:sz w:val="24"/>
        </w:rPr>
        <w:t xml:space="preserve"> = 0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mousey</w:t>
      </w:r>
      <w:proofErr w:type="gramEnd"/>
      <w:r w:rsidRPr="005F0B8E">
        <w:rPr>
          <w:sz w:val="24"/>
        </w:rPr>
        <w:t xml:space="preserve"> = 0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mainBoard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generateRandomBoard</w:t>
      </w:r>
      <w:proofErr w:type="spellEnd"/>
      <w:r w:rsidRPr="005F0B8E">
        <w:rPr>
          <w:sz w:val="24"/>
        </w:rPr>
        <w:t>(COLS, ROWS, DIFFICULTY)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life</w:t>
      </w:r>
      <w:proofErr w:type="gramEnd"/>
      <w:r w:rsidRPr="005F0B8E">
        <w:rPr>
          <w:sz w:val="24"/>
        </w:rPr>
        <w:t xml:space="preserve"> = MAXLIFE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lastPaletteClicked</w:t>
      </w:r>
      <w:proofErr w:type="spellEnd"/>
      <w:proofErr w:type="gramEnd"/>
      <w:r w:rsidRPr="005F0B8E">
        <w:rPr>
          <w:sz w:val="24"/>
        </w:rPr>
        <w:t xml:space="preserve"> = None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# Main game loop: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while</w:t>
      </w:r>
      <w:proofErr w:type="gramEnd"/>
      <w:r w:rsidRPr="005F0B8E">
        <w:rPr>
          <w:sz w:val="24"/>
        </w:rPr>
        <w:t xml:space="preserve"> True: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paletteClicked</w:t>
      </w:r>
      <w:proofErr w:type="spellEnd"/>
      <w:proofErr w:type="gramEnd"/>
      <w:r w:rsidRPr="005F0B8E">
        <w:rPr>
          <w:sz w:val="24"/>
        </w:rPr>
        <w:t xml:space="preserve"> = None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resetGame</w:t>
      </w:r>
      <w:proofErr w:type="spellEnd"/>
      <w:proofErr w:type="gramEnd"/>
      <w:r w:rsidRPr="005F0B8E">
        <w:rPr>
          <w:sz w:val="24"/>
        </w:rPr>
        <w:t xml:space="preserve"> = False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# Draw the screen.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MAINSURF.fill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BGCOLOR)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drawLogo</w:t>
      </w:r>
      <w:proofErr w:type="spellEnd"/>
      <w:r w:rsidRPr="005F0B8E">
        <w:rPr>
          <w:sz w:val="24"/>
        </w:rPr>
        <w:t>()</w:t>
      </w:r>
      <w:proofErr w:type="gram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drawBoard</w:t>
      </w:r>
      <w:proofErr w:type="spellEnd"/>
      <w:r w:rsidRPr="005F0B8E">
        <w:rPr>
          <w:sz w:val="24"/>
        </w:rPr>
        <w:t>(</w:t>
      </w:r>
      <w:proofErr w:type="spellStart"/>
      <w:proofErr w:type="gramEnd"/>
      <w:r w:rsidRPr="005F0B8E">
        <w:rPr>
          <w:sz w:val="24"/>
        </w:rPr>
        <w:t>mainBoard</w:t>
      </w:r>
      <w:proofErr w:type="spellEnd"/>
      <w:r w:rsidRPr="005F0B8E">
        <w:rPr>
          <w:sz w:val="24"/>
        </w:rPr>
        <w:t>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drawLifeMeter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life)</w:t>
      </w:r>
    </w:p>
    <w:p w:rsid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drawPalettes</w:t>
      </w:r>
      <w:proofErr w:type="spellEnd"/>
      <w:r w:rsidRPr="005F0B8E">
        <w:rPr>
          <w:sz w:val="24"/>
        </w:rPr>
        <w:t>()</w:t>
      </w:r>
      <w:proofErr w:type="gram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># Handle any events.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event in </w:t>
      </w:r>
      <w:proofErr w:type="spellStart"/>
      <w:r w:rsidRPr="005F0B8E">
        <w:rPr>
          <w:sz w:val="24"/>
        </w:rPr>
        <w:t>pygame.event.get</w:t>
      </w:r>
      <w:proofErr w:type="spellEnd"/>
      <w:r w:rsidRPr="005F0B8E">
        <w:rPr>
          <w:sz w:val="24"/>
        </w:rPr>
        <w:t>():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event.type</w:t>
      </w:r>
      <w:proofErr w:type="spellEnd"/>
      <w:r w:rsidRPr="005F0B8E">
        <w:rPr>
          <w:sz w:val="24"/>
        </w:rPr>
        <w:t xml:space="preserve"> == QUIT: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terminate()</w:t>
      </w:r>
      <w:proofErr w:type="gramEnd"/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event.type</w:t>
      </w:r>
      <w:proofErr w:type="spellEnd"/>
      <w:r w:rsidRPr="005F0B8E">
        <w:rPr>
          <w:sz w:val="24"/>
        </w:rPr>
        <w:t xml:space="preserve"> == MOUSEMOTION: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spellStart"/>
      <w:proofErr w:type="gramStart"/>
      <w:r w:rsidRPr="005F0B8E">
        <w:rPr>
          <w:sz w:val="24"/>
        </w:rPr>
        <w:t>mousex</w:t>
      </w:r>
      <w:proofErr w:type="spellEnd"/>
      <w:proofErr w:type="gramEnd"/>
      <w:r w:rsidRPr="005F0B8E">
        <w:rPr>
          <w:sz w:val="24"/>
        </w:rPr>
        <w:t xml:space="preserve">, mousey = </w:t>
      </w:r>
      <w:proofErr w:type="spellStart"/>
      <w:r w:rsidRPr="005F0B8E">
        <w:rPr>
          <w:sz w:val="24"/>
        </w:rPr>
        <w:t>event.pos</w:t>
      </w:r>
      <w:proofErr w:type="spell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event.type</w:t>
      </w:r>
      <w:proofErr w:type="spellEnd"/>
      <w:r w:rsidRPr="005F0B8E">
        <w:rPr>
          <w:sz w:val="24"/>
        </w:rPr>
        <w:t xml:space="preserve"> == MOUSEBUTTONUP: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spellStart"/>
      <w:proofErr w:type="gramStart"/>
      <w:r w:rsidRPr="005F0B8E">
        <w:rPr>
          <w:sz w:val="24"/>
        </w:rPr>
        <w:t>mousex</w:t>
      </w:r>
      <w:proofErr w:type="spellEnd"/>
      <w:proofErr w:type="gramEnd"/>
      <w:r w:rsidRPr="005F0B8E">
        <w:rPr>
          <w:sz w:val="24"/>
        </w:rPr>
        <w:t xml:space="preserve">, mousey = </w:t>
      </w:r>
      <w:proofErr w:type="spellStart"/>
      <w:r w:rsidRPr="005F0B8E">
        <w:rPr>
          <w:sz w:val="24"/>
        </w:rPr>
        <w:t>event.pos</w:t>
      </w:r>
      <w:proofErr w:type="spell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lastRenderedPageBreak/>
        <w:t xml:space="preserve">    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pygame.Rect</w:t>
      </w:r>
      <w:proofErr w:type="spellEnd"/>
      <w:r w:rsidRPr="005F0B8E">
        <w:rPr>
          <w:sz w:val="24"/>
        </w:rPr>
        <w:t xml:space="preserve">(WINDOWWIDTH - </w:t>
      </w:r>
      <w:proofErr w:type="spellStart"/>
      <w:r w:rsidRPr="005F0B8E">
        <w:rPr>
          <w:sz w:val="24"/>
        </w:rPr>
        <w:t>SETTINGSBUTTONIMAGE.get_width</w:t>
      </w:r>
      <w:proofErr w:type="spellEnd"/>
      <w:r w:rsidRPr="005F0B8E">
        <w:rPr>
          <w:sz w:val="24"/>
        </w:rPr>
        <w:t>(),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           WINDOWHEIGHT - </w:t>
      </w:r>
      <w:proofErr w:type="spellStart"/>
      <w:r w:rsidRPr="005F0B8E">
        <w:rPr>
          <w:sz w:val="24"/>
        </w:rPr>
        <w:t>SETTINGSBUTTONIMAGE.get_</w:t>
      </w:r>
      <w:proofErr w:type="gramStart"/>
      <w:r w:rsidRPr="005F0B8E">
        <w:rPr>
          <w:sz w:val="24"/>
        </w:rPr>
        <w:t>height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),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           </w:t>
      </w:r>
      <w:proofErr w:type="spellStart"/>
      <w:r w:rsidRPr="005F0B8E">
        <w:rPr>
          <w:sz w:val="24"/>
        </w:rPr>
        <w:t>SETTINGSBUTTONIMAGE.get_</w:t>
      </w:r>
      <w:proofErr w:type="gramStart"/>
      <w:r w:rsidRPr="005F0B8E">
        <w:rPr>
          <w:sz w:val="24"/>
        </w:rPr>
        <w:t>width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),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           </w:t>
      </w:r>
      <w:proofErr w:type="spellStart"/>
      <w:r w:rsidRPr="005F0B8E">
        <w:rPr>
          <w:sz w:val="24"/>
        </w:rPr>
        <w:t>SETTINGSBUTTONIMAGE.get_</w:t>
      </w:r>
      <w:proofErr w:type="gramStart"/>
      <w:r w:rsidRPr="005F0B8E">
        <w:rPr>
          <w:sz w:val="24"/>
        </w:rPr>
        <w:t>height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)).</w:t>
      </w:r>
      <w:proofErr w:type="spellStart"/>
      <w:r w:rsidRPr="005F0B8E">
        <w:rPr>
          <w:sz w:val="24"/>
        </w:rPr>
        <w:t>collidepoint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mousex</w:t>
      </w:r>
      <w:proofErr w:type="spellEnd"/>
      <w:r w:rsidRPr="005F0B8E">
        <w:rPr>
          <w:sz w:val="24"/>
        </w:rPr>
        <w:t>, mousey):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</w:t>
      </w:r>
      <w:proofErr w:type="spellStart"/>
      <w:proofErr w:type="gramStart"/>
      <w:r w:rsidRPr="005F0B8E">
        <w:rPr>
          <w:sz w:val="24"/>
        </w:rPr>
        <w:t>resetGame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showSettingsScreen</w:t>
      </w:r>
      <w:proofErr w:type="spellEnd"/>
      <w:r w:rsidRPr="005F0B8E">
        <w:rPr>
          <w:sz w:val="24"/>
        </w:rPr>
        <w:t>()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spellStart"/>
      <w:proofErr w:type="gramStart"/>
      <w:r w:rsidRPr="005F0B8E">
        <w:rPr>
          <w:sz w:val="24"/>
        </w:rPr>
        <w:t>elif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pygame.Rect</w:t>
      </w:r>
      <w:proofErr w:type="spellEnd"/>
      <w:r w:rsidRPr="005F0B8E">
        <w:rPr>
          <w:sz w:val="24"/>
        </w:rPr>
        <w:t xml:space="preserve">(WINDOWWIDTH - </w:t>
      </w:r>
      <w:proofErr w:type="spellStart"/>
      <w:r w:rsidRPr="005F0B8E">
        <w:rPr>
          <w:sz w:val="24"/>
        </w:rPr>
        <w:t>RESETBUTTONIMAGE.get_width</w:t>
      </w:r>
      <w:proofErr w:type="spellEnd"/>
      <w:r w:rsidRPr="005F0B8E">
        <w:rPr>
          <w:sz w:val="24"/>
        </w:rPr>
        <w:t>(),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             WINDOWHEIGHT - </w:t>
      </w:r>
      <w:proofErr w:type="spellStart"/>
      <w:r w:rsidRPr="005F0B8E">
        <w:rPr>
          <w:sz w:val="24"/>
        </w:rPr>
        <w:t>SETTINGSBUTTONIMAGE.get_</w:t>
      </w:r>
      <w:proofErr w:type="gramStart"/>
      <w:r w:rsidRPr="005F0B8E">
        <w:rPr>
          <w:sz w:val="24"/>
        </w:rPr>
        <w:t>height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 xml:space="preserve">) - </w:t>
      </w:r>
      <w:proofErr w:type="spellStart"/>
      <w:r w:rsidRPr="005F0B8E">
        <w:rPr>
          <w:sz w:val="24"/>
        </w:rPr>
        <w:t>RESETBUTTONIMAGE.get_height</w:t>
      </w:r>
      <w:proofErr w:type="spellEnd"/>
      <w:r w:rsidRPr="005F0B8E">
        <w:rPr>
          <w:sz w:val="24"/>
        </w:rPr>
        <w:t>(),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             </w:t>
      </w:r>
      <w:proofErr w:type="spellStart"/>
      <w:r w:rsidRPr="005F0B8E">
        <w:rPr>
          <w:sz w:val="24"/>
        </w:rPr>
        <w:t>RESETBUTTONIMAGE.get_</w:t>
      </w:r>
      <w:proofErr w:type="gramStart"/>
      <w:r w:rsidRPr="005F0B8E">
        <w:rPr>
          <w:sz w:val="24"/>
        </w:rPr>
        <w:t>width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),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             </w:t>
      </w:r>
      <w:proofErr w:type="spellStart"/>
      <w:r w:rsidRPr="005F0B8E">
        <w:rPr>
          <w:sz w:val="24"/>
        </w:rPr>
        <w:t>RESETBUTTONIMAGE.get_</w:t>
      </w:r>
      <w:proofErr w:type="gramStart"/>
      <w:r w:rsidRPr="005F0B8E">
        <w:rPr>
          <w:sz w:val="24"/>
        </w:rPr>
        <w:t>height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)).</w:t>
      </w:r>
      <w:proofErr w:type="spellStart"/>
      <w:r w:rsidRPr="005F0B8E">
        <w:rPr>
          <w:sz w:val="24"/>
        </w:rPr>
        <w:t>collidepoint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mousex</w:t>
      </w:r>
      <w:proofErr w:type="spellEnd"/>
      <w:r w:rsidRPr="005F0B8E">
        <w:rPr>
          <w:sz w:val="24"/>
        </w:rPr>
        <w:t>, mousey):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</w:t>
      </w:r>
      <w:proofErr w:type="spellStart"/>
      <w:proofErr w:type="gramStart"/>
      <w:r w:rsidRPr="005F0B8E">
        <w:rPr>
          <w:sz w:val="24"/>
        </w:rPr>
        <w:t>resetGame</w:t>
      </w:r>
      <w:proofErr w:type="spellEnd"/>
      <w:proofErr w:type="gramEnd"/>
      <w:r w:rsidRPr="005F0B8E">
        <w:rPr>
          <w:sz w:val="24"/>
        </w:rPr>
        <w:t xml:space="preserve"> = True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else</w:t>
      </w:r>
      <w:proofErr w:type="gramEnd"/>
      <w:r w:rsidRPr="005F0B8E">
        <w:rPr>
          <w:sz w:val="24"/>
        </w:rPr>
        <w:t>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</w:t>
      </w:r>
      <w:proofErr w:type="spellStart"/>
      <w:proofErr w:type="gramStart"/>
      <w:r w:rsidRPr="005F0B8E">
        <w:rPr>
          <w:sz w:val="24"/>
        </w:rPr>
        <w:t>paletteClicked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getClickedPalette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mousex</w:t>
      </w:r>
      <w:proofErr w:type="spellEnd"/>
      <w:r w:rsidRPr="005F0B8E">
        <w:rPr>
          <w:sz w:val="24"/>
        </w:rPr>
        <w:t>, mousey)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event.type</w:t>
      </w:r>
      <w:proofErr w:type="spellEnd"/>
      <w:r w:rsidRPr="005F0B8E">
        <w:rPr>
          <w:sz w:val="24"/>
        </w:rPr>
        <w:t xml:space="preserve"> == KEYUP: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event.key</w:t>
      </w:r>
      <w:proofErr w:type="spellEnd"/>
      <w:r w:rsidRPr="005F0B8E">
        <w:rPr>
          <w:sz w:val="24"/>
        </w:rPr>
        <w:t xml:space="preserve"> == K_ESCAPE:</w:t>
      </w:r>
    </w:p>
    <w:p w:rsid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</w:t>
      </w:r>
      <w:proofErr w:type="gramStart"/>
      <w:r w:rsidRPr="005F0B8E">
        <w:rPr>
          <w:sz w:val="24"/>
        </w:rPr>
        <w:t>terminate()</w:t>
      </w:r>
      <w:proofErr w:type="gramEnd"/>
    </w:p>
    <w:p w:rsidR="005F0B8E" w:rsidRPr="005F0B8E" w:rsidRDefault="005F0B8E" w:rsidP="005F0B8E">
      <w:pPr>
        <w:rPr>
          <w:sz w:val="24"/>
        </w:rPr>
      </w:pP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paletteClicked</w:t>
      </w:r>
      <w:proofErr w:type="spellEnd"/>
      <w:r w:rsidRPr="005F0B8E">
        <w:rPr>
          <w:sz w:val="24"/>
        </w:rPr>
        <w:t xml:space="preserve"> != None and </w:t>
      </w:r>
      <w:proofErr w:type="spellStart"/>
      <w:r w:rsidRPr="005F0B8E">
        <w:rPr>
          <w:sz w:val="24"/>
        </w:rPr>
        <w:t>paletteClicked</w:t>
      </w:r>
      <w:proofErr w:type="spellEnd"/>
      <w:r w:rsidRPr="005F0B8E">
        <w:rPr>
          <w:sz w:val="24"/>
        </w:rPr>
        <w:t xml:space="preserve"> != </w:t>
      </w:r>
      <w:proofErr w:type="spellStart"/>
      <w:r w:rsidRPr="005F0B8E">
        <w:rPr>
          <w:sz w:val="24"/>
        </w:rPr>
        <w:t>lastPaletteClicked</w:t>
      </w:r>
      <w:proofErr w:type="spellEnd"/>
      <w:r w:rsidRPr="005F0B8E">
        <w:rPr>
          <w:sz w:val="24"/>
        </w:rPr>
        <w:t>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lastPaletteClicked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paletteClicked</w:t>
      </w:r>
      <w:proofErr w:type="spell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floodAnimation</w:t>
      </w:r>
      <w:proofErr w:type="spellEnd"/>
      <w:r w:rsidRPr="005F0B8E">
        <w:rPr>
          <w:sz w:val="24"/>
        </w:rPr>
        <w:t>(</w:t>
      </w:r>
      <w:proofErr w:type="spellStart"/>
      <w:proofErr w:type="gramEnd"/>
      <w:r w:rsidRPr="005F0B8E">
        <w:rPr>
          <w:sz w:val="24"/>
        </w:rPr>
        <w:t>mainBoard</w:t>
      </w:r>
      <w:proofErr w:type="spellEnd"/>
      <w:r w:rsidRPr="005F0B8E">
        <w:rPr>
          <w:sz w:val="24"/>
        </w:rPr>
        <w:t xml:space="preserve">, </w:t>
      </w:r>
      <w:proofErr w:type="spellStart"/>
      <w:r w:rsidRPr="005F0B8E">
        <w:rPr>
          <w:sz w:val="24"/>
        </w:rPr>
        <w:t>paletteClicked</w:t>
      </w:r>
      <w:proofErr w:type="spellEnd"/>
      <w:r w:rsidRPr="005F0B8E">
        <w:rPr>
          <w:sz w:val="24"/>
        </w:rPr>
        <w:t>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life</w:t>
      </w:r>
      <w:proofErr w:type="gramEnd"/>
      <w:r w:rsidRPr="005F0B8E">
        <w:rPr>
          <w:sz w:val="24"/>
        </w:rPr>
        <w:t xml:space="preserve"> -= 1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resetGame</w:t>
      </w:r>
      <w:proofErr w:type="spellEnd"/>
      <w:proofErr w:type="gramEnd"/>
      <w:r w:rsidRPr="005F0B8E">
        <w:rPr>
          <w:sz w:val="24"/>
        </w:rPr>
        <w:t xml:space="preserve"> = False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hasWon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mainBoard</w:t>
      </w:r>
      <w:proofErr w:type="spellEnd"/>
      <w:r w:rsidRPr="005F0B8E">
        <w:rPr>
          <w:sz w:val="24"/>
        </w:rPr>
        <w:t>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in range(4):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</w:t>
      </w:r>
      <w:proofErr w:type="spellStart"/>
      <w:proofErr w:type="gramStart"/>
      <w:r w:rsidRPr="005F0B8E">
        <w:rPr>
          <w:sz w:val="24"/>
        </w:rPr>
        <w:t>flashBorderAnimation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 xml:space="preserve">WHITE, </w:t>
      </w:r>
      <w:proofErr w:type="spellStart"/>
      <w:r w:rsidRPr="005F0B8E">
        <w:rPr>
          <w:sz w:val="24"/>
        </w:rPr>
        <w:t>mainBoard</w:t>
      </w:r>
      <w:proofErr w:type="spellEnd"/>
      <w:r w:rsidRPr="005F0B8E">
        <w:rPr>
          <w:sz w:val="24"/>
        </w:rPr>
        <w:t>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spellStart"/>
      <w:proofErr w:type="gramStart"/>
      <w:r w:rsidRPr="005F0B8E">
        <w:rPr>
          <w:sz w:val="24"/>
        </w:rPr>
        <w:t>resetGame</w:t>
      </w:r>
      <w:proofErr w:type="spellEnd"/>
      <w:proofErr w:type="gramEnd"/>
      <w:r w:rsidRPr="005F0B8E">
        <w:rPr>
          <w:sz w:val="24"/>
        </w:rPr>
        <w:t xml:space="preserve"> = True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spellStart"/>
      <w:proofErr w:type="gramStart"/>
      <w:r w:rsidRPr="005F0B8E">
        <w:rPr>
          <w:sz w:val="24"/>
        </w:rPr>
        <w:t>time.sleep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2)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elif</w:t>
      </w:r>
      <w:proofErr w:type="spellEnd"/>
      <w:proofErr w:type="gramEnd"/>
      <w:r w:rsidRPr="005F0B8E">
        <w:rPr>
          <w:sz w:val="24"/>
        </w:rPr>
        <w:t xml:space="preserve"> life == 0: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spellStart"/>
      <w:proofErr w:type="gramStart"/>
      <w:r w:rsidRPr="005F0B8E">
        <w:rPr>
          <w:sz w:val="24"/>
        </w:rPr>
        <w:t>drawLifeMeter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0)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spellStart"/>
      <w:proofErr w:type="gramStart"/>
      <w:r w:rsidRPr="005F0B8E">
        <w:rPr>
          <w:sz w:val="24"/>
        </w:rPr>
        <w:t>pygame.display.update</w:t>
      </w:r>
      <w:proofErr w:type="spellEnd"/>
      <w:r w:rsidRPr="005F0B8E">
        <w:rPr>
          <w:sz w:val="24"/>
        </w:rPr>
        <w:t>()</w:t>
      </w:r>
      <w:proofErr w:type="gram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spellStart"/>
      <w:proofErr w:type="gramStart"/>
      <w:r w:rsidRPr="005F0B8E">
        <w:rPr>
          <w:sz w:val="24"/>
        </w:rPr>
        <w:t>time.sleep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0.4)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in range(4):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</w:t>
      </w:r>
      <w:proofErr w:type="spellStart"/>
      <w:proofErr w:type="gramStart"/>
      <w:r w:rsidRPr="005F0B8E">
        <w:rPr>
          <w:sz w:val="24"/>
        </w:rPr>
        <w:t>flashBorderAnimation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 xml:space="preserve">BLACK, </w:t>
      </w:r>
      <w:proofErr w:type="spellStart"/>
      <w:r w:rsidRPr="005F0B8E">
        <w:rPr>
          <w:sz w:val="24"/>
        </w:rPr>
        <w:t>mainBoard</w:t>
      </w:r>
      <w:proofErr w:type="spellEnd"/>
      <w:r w:rsidRPr="005F0B8E">
        <w:rPr>
          <w:sz w:val="24"/>
        </w:rPr>
        <w:t>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spellStart"/>
      <w:proofErr w:type="gramStart"/>
      <w:r w:rsidRPr="005F0B8E">
        <w:rPr>
          <w:sz w:val="24"/>
        </w:rPr>
        <w:t>resetGame</w:t>
      </w:r>
      <w:proofErr w:type="spellEnd"/>
      <w:proofErr w:type="gramEnd"/>
      <w:r w:rsidRPr="005F0B8E">
        <w:rPr>
          <w:sz w:val="24"/>
        </w:rPr>
        <w:t xml:space="preserve"> = True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spellStart"/>
      <w:proofErr w:type="gramStart"/>
      <w:r w:rsidRPr="005F0B8E">
        <w:rPr>
          <w:sz w:val="24"/>
        </w:rPr>
        <w:t>time.sleep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2)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resetGame</w:t>
      </w:r>
      <w:proofErr w:type="spellEnd"/>
      <w:r w:rsidRPr="005F0B8E">
        <w:rPr>
          <w:sz w:val="24"/>
        </w:rPr>
        <w:t>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mainBoard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generateRandomBoard</w:t>
      </w:r>
      <w:proofErr w:type="spellEnd"/>
      <w:r w:rsidRPr="005F0B8E">
        <w:rPr>
          <w:sz w:val="24"/>
        </w:rPr>
        <w:t>(COLS, ROWS, DIFFICULTY)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life</w:t>
      </w:r>
      <w:proofErr w:type="gramEnd"/>
      <w:r w:rsidRPr="005F0B8E">
        <w:rPr>
          <w:sz w:val="24"/>
        </w:rPr>
        <w:t xml:space="preserve"> = MAXLIFE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lastPaletteClicked</w:t>
      </w:r>
      <w:proofErr w:type="spellEnd"/>
      <w:proofErr w:type="gramEnd"/>
      <w:r w:rsidRPr="005F0B8E">
        <w:rPr>
          <w:sz w:val="24"/>
        </w:rPr>
        <w:t xml:space="preserve"> = None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pygame.display.update</w:t>
      </w:r>
      <w:proofErr w:type="spellEnd"/>
      <w:r w:rsidRPr="005F0B8E">
        <w:rPr>
          <w:sz w:val="24"/>
        </w:rPr>
        <w:t>()</w:t>
      </w:r>
      <w:proofErr w:type="gram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MAINCLOCK.tick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FPS)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lastRenderedPageBreak/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loadImages</w:t>
      </w:r>
      <w:proofErr w:type="spellEnd"/>
      <w:r w:rsidRPr="005F0B8E">
        <w:rPr>
          <w:sz w:val="24"/>
        </w:rPr>
        <w:t>():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global</w:t>
      </w:r>
      <w:proofErr w:type="gramEnd"/>
      <w:r w:rsidRPr="005F0B8E">
        <w:rPr>
          <w:sz w:val="24"/>
        </w:rPr>
        <w:t xml:space="preserve"> LOGOIMAGE, NOLOGO, SPOTIMAGE, SETTINGSIMAGE, SETTINGSBUTTONIMAGE, RESETBUTTONIMAGE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NOLOGO = False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try</w:t>
      </w:r>
      <w:proofErr w:type="gramEnd"/>
      <w:r w:rsidRPr="005F0B8E">
        <w:rPr>
          <w:sz w:val="24"/>
        </w:rPr>
        <w:t>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LOGOIMAGE = </w:t>
      </w:r>
      <w:proofErr w:type="spellStart"/>
      <w:proofErr w:type="gramStart"/>
      <w:r w:rsidRPr="005F0B8E">
        <w:rPr>
          <w:sz w:val="24"/>
        </w:rPr>
        <w:t>pygame.image.load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'inkspilllogo.png')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except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pygame.error</w:t>
      </w:r>
      <w:proofErr w:type="spellEnd"/>
      <w:r w:rsidRPr="005F0B8E">
        <w:rPr>
          <w:sz w:val="24"/>
        </w:rPr>
        <w:t>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NOLOGO = True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SPOTIMAGE = </w:t>
      </w:r>
      <w:proofErr w:type="spellStart"/>
      <w:proofErr w:type="gramStart"/>
      <w:r w:rsidRPr="005F0B8E">
        <w:rPr>
          <w:sz w:val="24"/>
        </w:rPr>
        <w:t>pygame.image.load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'inkspillspot.png')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SETTINGSIMAGE = </w:t>
      </w:r>
      <w:proofErr w:type="spellStart"/>
      <w:proofErr w:type="gramStart"/>
      <w:r w:rsidRPr="005F0B8E">
        <w:rPr>
          <w:sz w:val="24"/>
        </w:rPr>
        <w:t>pygame.image.load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'inkspillsettings.png')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SETTINGSBUTTONIMAGE = </w:t>
      </w:r>
      <w:proofErr w:type="spellStart"/>
      <w:proofErr w:type="gramStart"/>
      <w:r w:rsidRPr="005F0B8E">
        <w:rPr>
          <w:sz w:val="24"/>
        </w:rPr>
        <w:t>pygame.image.load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'inkspillsettingsbutton.png')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RESETBUTTONIMAGE = </w:t>
      </w:r>
      <w:proofErr w:type="spellStart"/>
      <w:proofErr w:type="gramStart"/>
      <w:r w:rsidRPr="005F0B8E">
        <w:rPr>
          <w:sz w:val="24"/>
        </w:rPr>
        <w:t>pygame.image.load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'inkspillresetbutton.png')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terminate():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pygame.quit</w:t>
      </w:r>
      <w:proofErr w:type="spellEnd"/>
      <w:r w:rsidRPr="005F0B8E">
        <w:rPr>
          <w:sz w:val="24"/>
        </w:rPr>
        <w:t>()</w:t>
      </w:r>
      <w:proofErr w:type="gram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sys.exit</w:t>
      </w:r>
      <w:proofErr w:type="spellEnd"/>
      <w:r w:rsidRPr="005F0B8E">
        <w:rPr>
          <w:sz w:val="24"/>
        </w:rPr>
        <w:t>()</w:t>
      </w:r>
      <w:proofErr w:type="gramEnd"/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hasWon</w:t>
      </w:r>
      <w:proofErr w:type="spellEnd"/>
      <w:r w:rsidRPr="005F0B8E">
        <w:rPr>
          <w:sz w:val="24"/>
        </w:rPr>
        <w:t>(board):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color</w:t>
      </w:r>
      <w:proofErr w:type="gramEnd"/>
      <w:r w:rsidRPr="005F0B8E">
        <w:rPr>
          <w:sz w:val="24"/>
        </w:rPr>
        <w:t xml:space="preserve"> = board[0][0]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x in range(COLS):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y in range(ROWS):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board[x][y] != color: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return</w:t>
      </w:r>
      <w:proofErr w:type="gramEnd"/>
      <w:r w:rsidRPr="005F0B8E">
        <w:rPr>
          <w:sz w:val="24"/>
        </w:rPr>
        <w:t xml:space="preserve"> False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return</w:t>
      </w:r>
      <w:proofErr w:type="gramEnd"/>
      <w:r w:rsidRPr="005F0B8E">
        <w:rPr>
          <w:sz w:val="24"/>
        </w:rPr>
        <w:t xml:space="preserve"> True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showSettingsScreen</w:t>
      </w:r>
      <w:proofErr w:type="spellEnd"/>
      <w:r w:rsidRPr="005F0B8E">
        <w:rPr>
          <w:sz w:val="24"/>
        </w:rPr>
        <w:t>():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global</w:t>
      </w:r>
      <w:proofErr w:type="gramEnd"/>
      <w:r w:rsidRPr="005F0B8E">
        <w:rPr>
          <w:sz w:val="24"/>
        </w:rPr>
        <w:t xml:space="preserve"> DIFFICULTY, BOXSIZE, COLS, ROWS, MAXLIFE, COLORS, BGCOLOR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origDifficulty</w:t>
      </w:r>
      <w:proofErr w:type="spellEnd"/>
      <w:proofErr w:type="gramEnd"/>
      <w:r w:rsidRPr="005F0B8E">
        <w:rPr>
          <w:sz w:val="24"/>
        </w:rPr>
        <w:t xml:space="preserve"> = DIFFICULTY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origBoxSize</w:t>
      </w:r>
      <w:proofErr w:type="spellEnd"/>
      <w:proofErr w:type="gramEnd"/>
      <w:r w:rsidRPr="005F0B8E">
        <w:rPr>
          <w:sz w:val="24"/>
        </w:rPr>
        <w:t xml:space="preserve"> = BOXSIZE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while</w:t>
      </w:r>
      <w:proofErr w:type="gramEnd"/>
      <w:r w:rsidRPr="005F0B8E">
        <w:rPr>
          <w:sz w:val="24"/>
        </w:rPr>
        <w:t xml:space="preserve"> True: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MAINSURF.fill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BGCOLOR)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SETTINGSIMAGE, (0,0))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DIFFICULTY == 0: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SPOTIMAGE, (30, 4))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DIFFICULTY == 1: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SPOTIMAGE, (8, 41))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DIFFICULTY == 2: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SPOTIMAGE, (30, 76))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BOXSIZE == SMALLBOXSIZE: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lastRenderedPageBreak/>
        <w:t xml:space="preserve">        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SPOTIMAGE, (22, 150))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BOXSIZE == MEDIUMBOXSIZE: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SPOTIMAGE, (11, 185))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BOXSIZE == LARGEBOXSIZE: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SPOTIMAGE, (24, 220))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in range(</w:t>
      </w:r>
      <w:proofErr w:type="spellStart"/>
      <w:r w:rsidRPr="005F0B8E">
        <w:rPr>
          <w:sz w:val="24"/>
        </w:rPr>
        <w:t>len</w:t>
      </w:r>
      <w:proofErr w:type="spellEnd"/>
      <w:r w:rsidRPr="005F0B8E">
        <w:rPr>
          <w:sz w:val="24"/>
        </w:rPr>
        <w:t>(COLORSCHEMES)):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drawColorSchemeBoxes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 xml:space="preserve">500, 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* 60 + 30, 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>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pygame.display.update</w:t>
      </w:r>
      <w:proofErr w:type="spellEnd"/>
      <w:r w:rsidRPr="005F0B8E">
        <w:rPr>
          <w:sz w:val="24"/>
        </w:rPr>
        <w:t>()</w:t>
      </w:r>
      <w:proofErr w:type="gramEnd"/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event in </w:t>
      </w:r>
      <w:proofErr w:type="spellStart"/>
      <w:r w:rsidRPr="005F0B8E">
        <w:rPr>
          <w:sz w:val="24"/>
        </w:rPr>
        <w:t>pygame.event.get</w:t>
      </w:r>
      <w:proofErr w:type="spellEnd"/>
      <w:r w:rsidRPr="005F0B8E">
        <w:rPr>
          <w:sz w:val="24"/>
        </w:rPr>
        <w:t>():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event.type</w:t>
      </w:r>
      <w:proofErr w:type="spellEnd"/>
      <w:r w:rsidRPr="005F0B8E">
        <w:rPr>
          <w:sz w:val="24"/>
        </w:rPr>
        <w:t xml:space="preserve"> == QUIT: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terminate()</w:t>
      </w:r>
      <w:proofErr w:type="gram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event.type</w:t>
      </w:r>
      <w:proofErr w:type="spellEnd"/>
      <w:r w:rsidRPr="005F0B8E">
        <w:rPr>
          <w:sz w:val="24"/>
        </w:rPr>
        <w:t xml:space="preserve"> == KEYUP: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event.key</w:t>
      </w:r>
      <w:proofErr w:type="spellEnd"/>
      <w:r w:rsidRPr="005F0B8E">
        <w:rPr>
          <w:sz w:val="24"/>
        </w:rPr>
        <w:t xml:space="preserve"> == K_ESCAPE: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</w:t>
      </w:r>
      <w:proofErr w:type="gramStart"/>
      <w:r w:rsidRPr="005F0B8E">
        <w:rPr>
          <w:sz w:val="24"/>
        </w:rPr>
        <w:t>return</w:t>
      </w:r>
      <w:proofErr w:type="gramEnd"/>
      <w:r w:rsidRPr="005F0B8E">
        <w:rPr>
          <w:sz w:val="24"/>
        </w:rPr>
        <w:t xml:space="preserve"> not (</w:t>
      </w:r>
      <w:proofErr w:type="spellStart"/>
      <w:r w:rsidRPr="005F0B8E">
        <w:rPr>
          <w:sz w:val="24"/>
        </w:rPr>
        <w:t>origDifficulty</w:t>
      </w:r>
      <w:proofErr w:type="spellEnd"/>
      <w:r w:rsidRPr="005F0B8E">
        <w:rPr>
          <w:sz w:val="24"/>
        </w:rPr>
        <w:t xml:space="preserve"> == DIFFICULTY and </w:t>
      </w:r>
      <w:proofErr w:type="spellStart"/>
      <w:r w:rsidRPr="005F0B8E">
        <w:rPr>
          <w:sz w:val="24"/>
        </w:rPr>
        <w:t>origBoxSize</w:t>
      </w:r>
      <w:proofErr w:type="spellEnd"/>
      <w:r w:rsidRPr="005F0B8E">
        <w:rPr>
          <w:sz w:val="24"/>
        </w:rPr>
        <w:t xml:space="preserve"> == BOXSIZE)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event.type</w:t>
      </w:r>
      <w:proofErr w:type="spellEnd"/>
      <w:r w:rsidRPr="005F0B8E">
        <w:rPr>
          <w:sz w:val="24"/>
        </w:rPr>
        <w:t xml:space="preserve"> == MOUSEBUTTONUP: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spellStart"/>
      <w:proofErr w:type="gramStart"/>
      <w:r w:rsidRPr="005F0B8E">
        <w:rPr>
          <w:sz w:val="24"/>
        </w:rPr>
        <w:t>mousex</w:t>
      </w:r>
      <w:proofErr w:type="spellEnd"/>
      <w:proofErr w:type="gramEnd"/>
      <w:r w:rsidRPr="005F0B8E">
        <w:rPr>
          <w:sz w:val="24"/>
        </w:rPr>
        <w:t xml:space="preserve">, mousey = </w:t>
      </w:r>
      <w:proofErr w:type="spellStart"/>
      <w:r w:rsidRPr="005F0B8E">
        <w:rPr>
          <w:sz w:val="24"/>
        </w:rPr>
        <w:t>event.pos</w:t>
      </w:r>
      <w:proofErr w:type="spell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pygame.Rect</w:t>
      </w:r>
      <w:proofErr w:type="spellEnd"/>
      <w:r w:rsidRPr="005F0B8E">
        <w:rPr>
          <w:sz w:val="24"/>
        </w:rPr>
        <w:t>(74, 16, 111, 30).</w:t>
      </w:r>
      <w:proofErr w:type="spellStart"/>
      <w:r w:rsidRPr="005F0B8E">
        <w:rPr>
          <w:sz w:val="24"/>
        </w:rPr>
        <w:t>collidepoint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mousex</w:t>
      </w:r>
      <w:proofErr w:type="spellEnd"/>
      <w:r w:rsidRPr="005F0B8E">
        <w:rPr>
          <w:sz w:val="24"/>
        </w:rPr>
        <w:t>, mousey):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DIFFICULTY = 0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pygame.Rect</w:t>
      </w:r>
      <w:proofErr w:type="spellEnd"/>
      <w:r w:rsidRPr="005F0B8E">
        <w:rPr>
          <w:sz w:val="24"/>
        </w:rPr>
        <w:t>(53, 50, 104, 29).</w:t>
      </w:r>
      <w:proofErr w:type="spellStart"/>
      <w:r w:rsidRPr="005F0B8E">
        <w:rPr>
          <w:sz w:val="24"/>
        </w:rPr>
        <w:t>collidepoint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mousex</w:t>
      </w:r>
      <w:proofErr w:type="spellEnd"/>
      <w:r w:rsidRPr="005F0B8E">
        <w:rPr>
          <w:sz w:val="24"/>
        </w:rPr>
        <w:t>, mousey):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DIFFICULTY = 1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pygame.Rect</w:t>
      </w:r>
      <w:proofErr w:type="spellEnd"/>
      <w:r w:rsidRPr="005F0B8E">
        <w:rPr>
          <w:sz w:val="24"/>
        </w:rPr>
        <w:t>(72, 85, 65, 31).</w:t>
      </w:r>
      <w:proofErr w:type="spellStart"/>
      <w:r w:rsidRPr="005F0B8E">
        <w:rPr>
          <w:sz w:val="24"/>
        </w:rPr>
        <w:t>collidepoint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mousex</w:t>
      </w:r>
      <w:proofErr w:type="spellEnd"/>
      <w:r w:rsidRPr="005F0B8E">
        <w:rPr>
          <w:sz w:val="24"/>
        </w:rPr>
        <w:t>, mousey):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DIFFICULTY = 2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pygame.Rect</w:t>
      </w:r>
      <w:proofErr w:type="spellEnd"/>
      <w:r w:rsidRPr="005F0B8E">
        <w:rPr>
          <w:sz w:val="24"/>
        </w:rPr>
        <w:t>(63, 156, 84, 31).</w:t>
      </w:r>
      <w:proofErr w:type="spellStart"/>
      <w:r w:rsidRPr="005F0B8E">
        <w:rPr>
          <w:sz w:val="24"/>
        </w:rPr>
        <w:t>collidepoint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mousex</w:t>
      </w:r>
      <w:proofErr w:type="spellEnd"/>
      <w:r w:rsidRPr="005F0B8E">
        <w:rPr>
          <w:sz w:val="24"/>
        </w:rPr>
        <w:t>, mousey):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BOXSIZE = SMALLBOXSIZE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COLS = SMALLCOLSROWS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ROWS = SMALLCOLSROWS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MAXLIFE = SMALLMAXLIFE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pygame.Rect</w:t>
      </w:r>
      <w:proofErr w:type="spellEnd"/>
      <w:r w:rsidRPr="005F0B8E">
        <w:rPr>
          <w:sz w:val="24"/>
        </w:rPr>
        <w:t>(52, 192, 106,32).</w:t>
      </w:r>
      <w:proofErr w:type="spellStart"/>
      <w:r w:rsidRPr="005F0B8E">
        <w:rPr>
          <w:sz w:val="24"/>
        </w:rPr>
        <w:t>collidepoint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mousex</w:t>
      </w:r>
      <w:proofErr w:type="spellEnd"/>
      <w:r w:rsidRPr="005F0B8E">
        <w:rPr>
          <w:sz w:val="24"/>
        </w:rPr>
        <w:t>, mousey):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BOXSIZE = MEDIUMBOXSIZE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COLS = MEDIUMCOLSROWS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ROWS = MEDIUMCOLSROWS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MAXLIFE = MEDIUMMAXLIFE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pygame.Rect</w:t>
      </w:r>
      <w:proofErr w:type="spellEnd"/>
      <w:r w:rsidRPr="005F0B8E">
        <w:rPr>
          <w:sz w:val="24"/>
        </w:rPr>
        <w:t>(67, 228, 58, 37).</w:t>
      </w:r>
      <w:proofErr w:type="spellStart"/>
      <w:r w:rsidRPr="005F0B8E">
        <w:rPr>
          <w:sz w:val="24"/>
        </w:rPr>
        <w:t>collidepoint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mousex</w:t>
      </w:r>
      <w:proofErr w:type="spellEnd"/>
      <w:r w:rsidRPr="005F0B8E">
        <w:rPr>
          <w:sz w:val="24"/>
        </w:rPr>
        <w:t>, mousey):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BOXSIZE = LARGEBOXSIZE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COLS = LARGECOLSROWS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ROWS = LARGECOLSROWS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MAXLIFE = LARGEMAXLIFE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in range(</w:t>
      </w:r>
      <w:proofErr w:type="spellStart"/>
      <w:r w:rsidRPr="005F0B8E">
        <w:rPr>
          <w:sz w:val="24"/>
        </w:rPr>
        <w:t>len</w:t>
      </w:r>
      <w:proofErr w:type="spellEnd"/>
      <w:r w:rsidRPr="005F0B8E">
        <w:rPr>
          <w:sz w:val="24"/>
        </w:rPr>
        <w:t>(COLORSCHEMES)):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pygame.Rect</w:t>
      </w:r>
      <w:proofErr w:type="spellEnd"/>
      <w:r w:rsidRPr="005F0B8E">
        <w:rPr>
          <w:sz w:val="24"/>
        </w:rPr>
        <w:t xml:space="preserve">(500, 30 + 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* 60, MEDIUMBOXSIZE * 3, MEDIUMBOXSIZE * 2).</w:t>
      </w:r>
      <w:proofErr w:type="spellStart"/>
      <w:r w:rsidRPr="005F0B8E">
        <w:rPr>
          <w:sz w:val="24"/>
        </w:rPr>
        <w:t>collidepoint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mousex</w:t>
      </w:r>
      <w:proofErr w:type="spellEnd"/>
      <w:r w:rsidRPr="005F0B8E">
        <w:rPr>
          <w:sz w:val="24"/>
        </w:rPr>
        <w:t>, mousey):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lastRenderedPageBreak/>
        <w:t xml:space="preserve">                        COLORS = COLORSCHEMES[</w:t>
      </w:r>
      <w:proofErr w:type="spellStart"/>
      <w:r w:rsidRPr="005F0B8E">
        <w:rPr>
          <w:sz w:val="24"/>
        </w:rPr>
        <w:t>i</w:t>
      </w:r>
      <w:proofErr w:type="spellEnd"/>
      <w:proofErr w:type="gramStart"/>
      <w:r w:rsidRPr="005F0B8E">
        <w:rPr>
          <w:sz w:val="24"/>
        </w:rPr>
        <w:t>][</w:t>
      </w:r>
      <w:proofErr w:type="gramEnd"/>
      <w:r w:rsidRPr="005F0B8E">
        <w:rPr>
          <w:sz w:val="24"/>
        </w:rPr>
        <w:t>1:]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    BGCOLOR = COLORSCHEMES[</w:t>
      </w:r>
      <w:proofErr w:type="spellStart"/>
      <w:r w:rsidRPr="005F0B8E">
        <w:rPr>
          <w:sz w:val="24"/>
        </w:rPr>
        <w:t>i</w:t>
      </w:r>
      <w:proofErr w:type="spellEnd"/>
      <w:proofErr w:type="gramStart"/>
      <w:r w:rsidRPr="005F0B8E">
        <w:rPr>
          <w:sz w:val="24"/>
        </w:rPr>
        <w:t>][</w:t>
      </w:r>
      <w:proofErr w:type="gramEnd"/>
      <w:r w:rsidRPr="005F0B8E">
        <w:rPr>
          <w:sz w:val="24"/>
        </w:rPr>
        <w:t>0]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pygame.Rect</w:t>
      </w:r>
      <w:proofErr w:type="spellEnd"/>
      <w:r w:rsidRPr="005F0B8E">
        <w:rPr>
          <w:sz w:val="24"/>
        </w:rPr>
        <w:t>(14, 299, 371, 97).</w:t>
      </w:r>
      <w:proofErr w:type="spellStart"/>
      <w:r w:rsidRPr="005F0B8E">
        <w:rPr>
          <w:sz w:val="24"/>
        </w:rPr>
        <w:t>collidepoint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mousex</w:t>
      </w:r>
      <w:proofErr w:type="spellEnd"/>
      <w:r w:rsidRPr="005F0B8E">
        <w:rPr>
          <w:sz w:val="24"/>
        </w:rPr>
        <w:t>, mousey):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</w:t>
      </w:r>
      <w:proofErr w:type="spellStart"/>
      <w:proofErr w:type="gramStart"/>
      <w:r w:rsidRPr="005F0B8E">
        <w:rPr>
          <w:sz w:val="24"/>
        </w:rPr>
        <w:t>webbrowser.open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'http://inventwithpython.com')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pygame.Rect</w:t>
      </w:r>
      <w:proofErr w:type="spellEnd"/>
      <w:r w:rsidRPr="005F0B8E">
        <w:rPr>
          <w:sz w:val="24"/>
        </w:rPr>
        <w:t>(178, 418, 215, 34).</w:t>
      </w:r>
      <w:proofErr w:type="spellStart"/>
      <w:r w:rsidRPr="005F0B8E">
        <w:rPr>
          <w:sz w:val="24"/>
        </w:rPr>
        <w:t>collidepoint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mousex</w:t>
      </w:r>
      <w:proofErr w:type="spellEnd"/>
      <w:r w:rsidRPr="005F0B8E">
        <w:rPr>
          <w:sz w:val="24"/>
        </w:rPr>
        <w:t>, mousey):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    </w:t>
      </w:r>
      <w:proofErr w:type="gramStart"/>
      <w:r w:rsidRPr="005F0B8E">
        <w:rPr>
          <w:sz w:val="24"/>
        </w:rPr>
        <w:t>return</w:t>
      </w:r>
      <w:proofErr w:type="gramEnd"/>
      <w:r w:rsidRPr="005F0B8E">
        <w:rPr>
          <w:sz w:val="24"/>
        </w:rPr>
        <w:t xml:space="preserve"> not (</w:t>
      </w:r>
      <w:proofErr w:type="spellStart"/>
      <w:r w:rsidRPr="005F0B8E">
        <w:rPr>
          <w:sz w:val="24"/>
        </w:rPr>
        <w:t>origDifficulty</w:t>
      </w:r>
      <w:proofErr w:type="spellEnd"/>
      <w:r w:rsidRPr="005F0B8E">
        <w:rPr>
          <w:sz w:val="24"/>
        </w:rPr>
        <w:t xml:space="preserve"> == DIFFICULTY and </w:t>
      </w:r>
      <w:proofErr w:type="spellStart"/>
      <w:r w:rsidRPr="005F0B8E">
        <w:rPr>
          <w:sz w:val="24"/>
        </w:rPr>
        <w:t>origBoxSize</w:t>
      </w:r>
      <w:proofErr w:type="spellEnd"/>
      <w:r w:rsidRPr="005F0B8E">
        <w:rPr>
          <w:sz w:val="24"/>
        </w:rPr>
        <w:t xml:space="preserve"> == BOXSIZE)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drawColorSchemeBoxes</w:t>
      </w:r>
      <w:proofErr w:type="spellEnd"/>
      <w:r w:rsidRPr="005F0B8E">
        <w:rPr>
          <w:sz w:val="24"/>
        </w:rPr>
        <w:t xml:space="preserve">(x, y, </w:t>
      </w:r>
      <w:proofErr w:type="spellStart"/>
      <w:r w:rsidRPr="005F0B8E">
        <w:rPr>
          <w:sz w:val="24"/>
        </w:rPr>
        <w:t>schemeNum</w:t>
      </w:r>
      <w:proofErr w:type="spellEnd"/>
      <w:r w:rsidRPr="005F0B8E">
        <w:rPr>
          <w:sz w:val="24"/>
        </w:rPr>
        <w:t>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boxy in range(2):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boxx</w:t>
      </w:r>
      <w:proofErr w:type="spellEnd"/>
      <w:r w:rsidRPr="005F0B8E">
        <w:rPr>
          <w:sz w:val="24"/>
        </w:rPr>
        <w:t xml:space="preserve"> in range(3):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pygame.draw.rect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MAINSURF, COLORSCHEMES[</w:t>
      </w:r>
      <w:proofErr w:type="spellStart"/>
      <w:r w:rsidRPr="005F0B8E">
        <w:rPr>
          <w:sz w:val="24"/>
        </w:rPr>
        <w:t>schemeNum</w:t>
      </w:r>
      <w:proofErr w:type="spellEnd"/>
      <w:r w:rsidRPr="005F0B8E">
        <w:rPr>
          <w:sz w:val="24"/>
        </w:rPr>
        <w:t xml:space="preserve">][3 * boxy + </w:t>
      </w:r>
      <w:proofErr w:type="spellStart"/>
      <w:r w:rsidRPr="005F0B8E">
        <w:rPr>
          <w:sz w:val="24"/>
        </w:rPr>
        <w:t>boxx</w:t>
      </w:r>
      <w:proofErr w:type="spellEnd"/>
      <w:r w:rsidRPr="005F0B8E">
        <w:rPr>
          <w:sz w:val="24"/>
        </w:rPr>
        <w:t xml:space="preserve"> + 1], (x + MEDIUMBOXSIZE * </w:t>
      </w:r>
      <w:proofErr w:type="spellStart"/>
      <w:r w:rsidRPr="005F0B8E">
        <w:rPr>
          <w:sz w:val="24"/>
        </w:rPr>
        <w:t>boxx</w:t>
      </w:r>
      <w:proofErr w:type="spellEnd"/>
      <w:r w:rsidRPr="005F0B8E">
        <w:rPr>
          <w:sz w:val="24"/>
        </w:rPr>
        <w:t>, y + MEDIUMBOXSIZE * boxy, MEDIUMBOXSIZE, MEDIUMBOXSIZE))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COLORS == COLORSCHEMES[</w:t>
      </w:r>
      <w:proofErr w:type="spellStart"/>
      <w:r w:rsidRPr="005F0B8E">
        <w:rPr>
          <w:sz w:val="24"/>
        </w:rPr>
        <w:t>schemeNum</w:t>
      </w:r>
      <w:proofErr w:type="spellEnd"/>
      <w:r w:rsidRPr="005F0B8E">
        <w:rPr>
          <w:sz w:val="24"/>
        </w:rPr>
        <w:t>][1:]: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SPOTIMAGE, (x - 50, y))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flashBorderAnimation</w:t>
      </w:r>
      <w:proofErr w:type="spellEnd"/>
      <w:r w:rsidRPr="005F0B8E">
        <w:rPr>
          <w:sz w:val="24"/>
        </w:rPr>
        <w:t xml:space="preserve">(color, board, </w:t>
      </w:r>
      <w:proofErr w:type="spellStart"/>
      <w:r w:rsidRPr="005F0B8E">
        <w:rPr>
          <w:sz w:val="24"/>
        </w:rPr>
        <w:t>animationSpeed</w:t>
      </w:r>
      <w:proofErr w:type="spellEnd"/>
      <w:r w:rsidRPr="005F0B8E">
        <w:rPr>
          <w:sz w:val="24"/>
        </w:rPr>
        <w:t>=30):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origSurf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MAINSURF.copy</w:t>
      </w:r>
      <w:proofErr w:type="spellEnd"/>
      <w:r w:rsidRPr="005F0B8E">
        <w:rPr>
          <w:sz w:val="24"/>
        </w:rPr>
        <w:t>()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flashSurf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pygame.Surface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MAINSURF.get_size</w:t>
      </w:r>
      <w:proofErr w:type="spellEnd"/>
      <w:r w:rsidRPr="005F0B8E">
        <w:rPr>
          <w:sz w:val="24"/>
        </w:rPr>
        <w:t>())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flashSurf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flashSurf.convert_alpha</w:t>
      </w:r>
      <w:proofErr w:type="spellEnd"/>
      <w:r w:rsidRPr="005F0B8E">
        <w:rPr>
          <w:sz w:val="24"/>
        </w:rPr>
        <w:t>()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start, end, step in ((0, 256, 1), (255, 0, -1)):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transparency in range(start, end, </w:t>
      </w:r>
      <w:proofErr w:type="spellStart"/>
      <w:r w:rsidRPr="005F0B8E">
        <w:rPr>
          <w:sz w:val="24"/>
        </w:rPr>
        <w:t>animationSpeed</w:t>
      </w:r>
      <w:proofErr w:type="spellEnd"/>
      <w:r w:rsidRPr="005F0B8E">
        <w:rPr>
          <w:sz w:val="24"/>
        </w:rPr>
        <w:t xml:space="preserve"> * step):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spellStart"/>
      <w:proofErr w:type="gramEnd"/>
      <w:r w:rsidRPr="005F0B8E">
        <w:rPr>
          <w:sz w:val="24"/>
        </w:rPr>
        <w:t>origSurf</w:t>
      </w:r>
      <w:proofErr w:type="spellEnd"/>
      <w:r w:rsidRPr="005F0B8E">
        <w:rPr>
          <w:sz w:val="24"/>
        </w:rPr>
        <w:t>, (0, 0))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r</w:t>
      </w:r>
      <w:proofErr w:type="gramEnd"/>
      <w:r w:rsidRPr="005F0B8E">
        <w:rPr>
          <w:sz w:val="24"/>
        </w:rPr>
        <w:t>, g, b = color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flashSurf.fill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(r, g, b, transparency))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spellStart"/>
      <w:proofErr w:type="gramEnd"/>
      <w:r w:rsidRPr="005F0B8E">
        <w:rPr>
          <w:sz w:val="24"/>
        </w:rPr>
        <w:t>flashSurf</w:t>
      </w:r>
      <w:proofErr w:type="spellEnd"/>
      <w:r w:rsidRPr="005F0B8E">
        <w:rPr>
          <w:sz w:val="24"/>
        </w:rPr>
        <w:t>, (0, 0))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drawBoard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board)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pygame.display.update</w:t>
      </w:r>
      <w:proofErr w:type="spellEnd"/>
      <w:r w:rsidRPr="005F0B8E">
        <w:rPr>
          <w:sz w:val="24"/>
        </w:rPr>
        <w:t>()</w:t>
      </w:r>
      <w:proofErr w:type="gram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MAINCLOCK.tick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FPS)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spellStart"/>
      <w:proofErr w:type="gramEnd"/>
      <w:r w:rsidRPr="005F0B8E">
        <w:rPr>
          <w:sz w:val="24"/>
        </w:rPr>
        <w:t>origSurf</w:t>
      </w:r>
      <w:proofErr w:type="spellEnd"/>
      <w:r w:rsidRPr="005F0B8E">
        <w:rPr>
          <w:sz w:val="24"/>
        </w:rPr>
        <w:t>, (0, 0))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getBoardCopy</w:t>
      </w:r>
      <w:proofErr w:type="spellEnd"/>
      <w:r w:rsidRPr="005F0B8E">
        <w:rPr>
          <w:sz w:val="24"/>
        </w:rPr>
        <w:t>(board):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dupe</w:t>
      </w:r>
      <w:proofErr w:type="gramEnd"/>
      <w:r w:rsidRPr="005F0B8E">
        <w:rPr>
          <w:sz w:val="24"/>
        </w:rPr>
        <w:t xml:space="preserve"> = []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x in range(COLS):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column</w:t>
      </w:r>
      <w:proofErr w:type="gramEnd"/>
      <w:r w:rsidRPr="005F0B8E">
        <w:rPr>
          <w:sz w:val="24"/>
        </w:rPr>
        <w:t xml:space="preserve"> = []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y in range(ROWS):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column.append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board[x][y])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dupe.append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column)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return</w:t>
      </w:r>
      <w:proofErr w:type="gramEnd"/>
      <w:r w:rsidRPr="005F0B8E">
        <w:rPr>
          <w:sz w:val="24"/>
        </w:rPr>
        <w:t xml:space="preserve"> dupe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floodAnimation</w:t>
      </w:r>
      <w:proofErr w:type="spellEnd"/>
      <w:r w:rsidRPr="005F0B8E">
        <w:rPr>
          <w:sz w:val="24"/>
        </w:rPr>
        <w:t xml:space="preserve">(board, </w:t>
      </w:r>
      <w:proofErr w:type="spellStart"/>
      <w:r w:rsidRPr="005F0B8E">
        <w:rPr>
          <w:sz w:val="24"/>
        </w:rPr>
        <w:t>paletteClicked</w:t>
      </w:r>
      <w:proofErr w:type="spellEnd"/>
      <w:r w:rsidRPr="005F0B8E">
        <w:rPr>
          <w:sz w:val="24"/>
        </w:rPr>
        <w:t xml:space="preserve">, </w:t>
      </w:r>
      <w:proofErr w:type="spellStart"/>
      <w:r w:rsidRPr="005F0B8E">
        <w:rPr>
          <w:sz w:val="24"/>
        </w:rPr>
        <w:t>animationSpeed</w:t>
      </w:r>
      <w:proofErr w:type="spellEnd"/>
      <w:r w:rsidRPr="005F0B8E">
        <w:rPr>
          <w:sz w:val="24"/>
        </w:rPr>
        <w:t>=25):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lastRenderedPageBreak/>
        <w:t xml:space="preserve">    </w:t>
      </w:r>
      <w:proofErr w:type="spellStart"/>
      <w:proofErr w:type="gramStart"/>
      <w:r w:rsidRPr="005F0B8E">
        <w:rPr>
          <w:sz w:val="24"/>
        </w:rPr>
        <w:t>origBoard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getBoardCopy</w:t>
      </w:r>
      <w:proofErr w:type="spellEnd"/>
      <w:r w:rsidRPr="005F0B8E">
        <w:rPr>
          <w:sz w:val="24"/>
        </w:rPr>
        <w:t>(board)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flood(</w:t>
      </w:r>
      <w:proofErr w:type="gramEnd"/>
      <w:r w:rsidRPr="005F0B8E">
        <w:rPr>
          <w:sz w:val="24"/>
        </w:rPr>
        <w:t xml:space="preserve">board, board[0][0], </w:t>
      </w:r>
      <w:proofErr w:type="spellStart"/>
      <w:r w:rsidRPr="005F0B8E">
        <w:rPr>
          <w:sz w:val="24"/>
        </w:rPr>
        <w:t>paletteClicked</w:t>
      </w:r>
      <w:proofErr w:type="spellEnd"/>
      <w:r w:rsidRPr="005F0B8E">
        <w:rPr>
          <w:sz w:val="24"/>
        </w:rPr>
        <w:t>, 0, 0)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transparency in range(0, 255, </w:t>
      </w:r>
      <w:proofErr w:type="spellStart"/>
      <w:r w:rsidRPr="005F0B8E">
        <w:rPr>
          <w:sz w:val="24"/>
        </w:rPr>
        <w:t>animationSpeed</w:t>
      </w:r>
      <w:proofErr w:type="spellEnd"/>
      <w:r w:rsidRPr="005F0B8E">
        <w:rPr>
          <w:sz w:val="24"/>
        </w:rPr>
        <w:t>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drawBoard</w:t>
      </w:r>
      <w:proofErr w:type="spellEnd"/>
      <w:r w:rsidRPr="005F0B8E">
        <w:rPr>
          <w:sz w:val="24"/>
        </w:rPr>
        <w:t>(</w:t>
      </w:r>
      <w:proofErr w:type="spellStart"/>
      <w:proofErr w:type="gramEnd"/>
      <w:r w:rsidRPr="005F0B8E">
        <w:rPr>
          <w:sz w:val="24"/>
        </w:rPr>
        <w:t>origBoard</w:t>
      </w:r>
      <w:proofErr w:type="spellEnd"/>
      <w:r w:rsidRPr="005F0B8E">
        <w:rPr>
          <w:sz w:val="24"/>
        </w:rPr>
        <w:t>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drawBoard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board, transparency)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pygame.display.update</w:t>
      </w:r>
      <w:proofErr w:type="spellEnd"/>
      <w:r w:rsidRPr="005F0B8E">
        <w:rPr>
          <w:sz w:val="24"/>
        </w:rPr>
        <w:t>()</w:t>
      </w:r>
      <w:proofErr w:type="gram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MAINCLOCK.tick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FPS)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generateRandomBoard</w:t>
      </w:r>
      <w:proofErr w:type="spellEnd"/>
      <w:r w:rsidRPr="005F0B8E">
        <w:rPr>
          <w:sz w:val="24"/>
        </w:rPr>
        <w:t>(width, height, difficulty=1):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board</w:t>
      </w:r>
      <w:proofErr w:type="gramEnd"/>
      <w:r w:rsidRPr="005F0B8E">
        <w:rPr>
          <w:sz w:val="24"/>
        </w:rPr>
        <w:t xml:space="preserve"> = []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x in range(width):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column</w:t>
      </w:r>
      <w:proofErr w:type="gramEnd"/>
      <w:r w:rsidRPr="005F0B8E">
        <w:rPr>
          <w:sz w:val="24"/>
        </w:rPr>
        <w:t xml:space="preserve"> = []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y in range(height):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column.append</w:t>
      </w:r>
      <w:proofErr w:type="spellEnd"/>
      <w:r w:rsidRPr="005F0B8E">
        <w:rPr>
          <w:sz w:val="24"/>
        </w:rPr>
        <w:t>(</w:t>
      </w:r>
      <w:proofErr w:type="spellStart"/>
      <w:proofErr w:type="gramEnd"/>
      <w:r w:rsidRPr="005F0B8E">
        <w:rPr>
          <w:sz w:val="24"/>
        </w:rPr>
        <w:t>random.randint</w:t>
      </w:r>
      <w:proofErr w:type="spellEnd"/>
      <w:r w:rsidRPr="005F0B8E">
        <w:rPr>
          <w:sz w:val="24"/>
        </w:rPr>
        <w:t xml:space="preserve">(0, </w:t>
      </w:r>
      <w:proofErr w:type="spellStart"/>
      <w:r w:rsidRPr="005F0B8E">
        <w:rPr>
          <w:sz w:val="24"/>
        </w:rPr>
        <w:t>len</w:t>
      </w:r>
      <w:proofErr w:type="spellEnd"/>
      <w:r w:rsidRPr="005F0B8E">
        <w:rPr>
          <w:sz w:val="24"/>
        </w:rPr>
        <w:t>(COLORS) - 1))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board.append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column)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# Make the board easier by setting some boxes to be the same color as their neighbor.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difficulty == 0: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difficulty</w:t>
      </w:r>
      <w:proofErr w:type="gramEnd"/>
      <w:r w:rsidRPr="005F0B8E">
        <w:rPr>
          <w:sz w:val="24"/>
        </w:rPr>
        <w:t xml:space="preserve"> = 1500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elif</w:t>
      </w:r>
      <w:proofErr w:type="spellEnd"/>
      <w:proofErr w:type="gramEnd"/>
      <w:r w:rsidRPr="005F0B8E">
        <w:rPr>
          <w:sz w:val="24"/>
        </w:rPr>
        <w:t xml:space="preserve"> difficulty == 1: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difficulty</w:t>
      </w:r>
      <w:proofErr w:type="gramEnd"/>
      <w:r w:rsidRPr="005F0B8E">
        <w:rPr>
          <w:sz w:val="24"/>
        </w:rPr>
        <w:t xml:space="preserve"> = 200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difficulty == 0 and BOXSIZE == SMALLBOXSIZE: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difficulty</w:t>
      </w:r>
      <w:proofErr w:type="gramEnd"/>
      <w:r w:rsidRPr="005F0B8E">
        <w:rPr>
          <w:sz w:val="24"/>
        </w:rPr>
        <w:t xml:space="preserve"> = 100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elif</w:t>
      </w:r>
      <w:proofErr w:type="spellEnd"/>
      <w:proofErr w:type="gramEnd"/>
      <w:r w:rsidRPr="005F0B8E">
        <w:rPr>
          <w:sz w:val="24"/>
        </w:rPr>
        <w:t xml:space="preserve"> difficulty == 1 and BOXSIZE == SMALLBOXSIZE: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difficulty</w:t>
      </w:r>
      <w:proofErr w:type="gramEnd"/>
      <w:r w:rsidRPr="005F0B8E">
        <w:rPr>
          <w:sz w:val="24"/>
        </w:rPr>
        <w:t xml:space="preserve"> = 5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elif</w:t>
      </w:r>
      <w:proofErr w:type="spellEnd"/>
      <w:proofErr w:type="gramEnd"/>
      <w:r w:rsidRPr="005F0B8E">
        <w:rPr>
          <w:sz w:val="24"/>
        </w:rPr>
        <w:t xml:space="preserve"> BOXSIZE == LARGEBOXSIZE: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difficulty</w:t>
      </w:r>
      <w:proofErr w:type="gramEnd"/>
      <w:r w:rsidRPr="005F0B8E">
        <w:rPr>
          <w:sz w:val="24"/>
        </w:rPr>
        <w:t xml:space="preserve"> *= 8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else</w:t>
      </w:r>
      <w:proofErr w:type="gramEnd"/>
      <w:r w:rsidRPr="005F0B8E">
        <w:rPr>
          <w:sz w:val="24"/>
        </w:rPr>
        <w:t>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difficulty</w:t>
      </w:r>
      <w:proofErr w:type="gramEnd"/>
      <w:r w:rsidRPr="005F0B8E">
        <w:rPr>
          <w:sz w:val="24"/>
        </w:rPr>
        <w:t xml:space="preserve"> = 0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in range(difficulty):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x = </w:t>
      </w:r>
      <w:proofErr w:type="spellStart"/>
      <w:proofErr w:type="gramStart"/>
      <w:r w:rsidRPr="005F0B8E">
        <w:rPr>
          <w:sz w:val="24"/>
        </w:rPr>
        <w:t>random.randint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1, width-2)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y = </w:t>
      </w:r>
      <w:proofErr w:type="spellStart"/>
      <w:proofErr w:type="gramStart"/>
      <w:r w:rsidRPr="005F0B8E">
        <w:rPr>
          <w:sz w:val="24"/>
        </w:rPr>
        <w:t>random.randint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1, height-2)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direction</w:t>
      </w:r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random.randint</w:t>
      </w:r>
      <w:proofErr w:type="spellEnd"/>
      <w:r w:rsidRPr="005F0B8E">
        <w:rPr>
          <w:sz w:val="24"/>
        </w:rPr>
        <w:t>(0, 3)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direction == 0: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board[</w:t>
      </w:r>
      <w:proofErr w:type="gramEnd"/>
      <w:r w:rsidRPr="005F0B8E">
        <w:rPr>
          <w:sz w:val="24"/>
        </w:rPr>
        <w:t>x-1][y] == board[x][y]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board[</w:t>
      </w:r>
      <w:proofErr w:type="gramEnd"/>
      <w:r w:rsidRPr="005F0B8E">
        <w:rPr>
          <w:sz w:val="24"/>
        </w:rPr>
        <w:t>x][y-1] == board[x][y]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elif</w:t>
      </w:r>
      <w:proofErr w:type="spellEnd"/>
      <w:proofErr w:type="gramEnd"/>
      <w:r w:rsidRPr="005F0B8E">
        <w:rPr>
          <w:sz w:val="24"/>
        </w:rPr>
        <w:t xml:space="preserve"> direction == 1: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board[</w:t>
      </w:r>
      <w:proofErr w:type="gramEnd"/>
      <w:r w:rsidRPr="005F0B8E">
        <w:rPr>
          <w:sz w:val="24"/>
        </w:rPr>
        <w:t>x+1][y] == board[x][y]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board[</w:t>
      </w:r>
      <w:proofErr w:type="gramEnd"/>
      <w:r w:rsidRPr="005F0B8E">
        <w:rPr>
          <w:sz w:val="24"/>
        </w:rPr>
        <w:t>x][y+1] == board[x][y]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lastRenderedPageBreak/>
        <w:t xml:space="preserve">        </w:t>
      </w:r>
      <w:proofErr w:type="spellStart"/>
      <w:proofErr w:type="gramStart"/>
      <w:r w:rsidRPr="005F0B8E">
        <w:rPr>
          <w:sz w:val="24"/>
        </w:rPr>
        <w:t>elif</w:t>
      </w:r>
      <w:proofErr w:type="spellEnd"/>
      <w:proofErr w:type="gramEnd"/>
      <w:r w:rsidRPr="005F0B8E">
        <w:rPr>
          <w:sz w:val="24"/>
        </w:rPr>
        <w:t xml:space="preserve"> direction == 2: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board[</w:t>
      </w:r>
      <w:proofErr w:type="gramEnd"/>
      <w:r w:rsidRPr="005F0B8E">
        <w:rPr>
          <w:sz w:val="24"/>
        </w:rPr>
        <w:t>x][y-1] == board[x][y]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board[</w:t>
      </w:r>
      <w:proofErr w:type="gramEnd"/>
      <w:r w:rsidRPr="005F0B8E">
        <w:rPr>
          <w:sz w:val="24"/>
        </w:rPr>
        <w:t>x+1][y] == board[x][y]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else</w:t>
      </w:r>
      <w:proofErr w:type="gramEnd"/>
      <w:r w:rsidRPr="005F0B8E">
        <w:rPr>
          <w:sz w:val="24"/>
        </w:rPr>
        <w:t>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board[</w:t>
      </w:r>
      <w:proofErr w:type="gramEnd"/>
      <w:r w:rsidRPr="005F0B8E">
        <w:rPr>
          <w:sz w:val="24"/>
        </w:rPr>
        <w:t>x][y+1] == board[x][y]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board[</w:t>
      </w:r>
      <w:proofErr w:type="gramEnd"/>
      <w:r w:rsidRPr="005F0B8E">
        <w:rPr>
          <w:sz w:val="24"/>
        </w:rPr>
        <w:t>x-1][y] == board[x][y]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return</w:t>
      </w:r>
      <w:proofErr w:type="gramEnd"/>
      <w:r w:rsidRPr="005F0B8E">
        <w:rPr>
          <w:sz w:val="24"/>
        </w:rPr>
        <w:t xml:space="preserve"> board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drawLogo</w:t>
      </w:r>
      <w:proofErr w:type="spellEnd"/>
      <w:r w:rsidRPr="005F0B8E">
        <w:rPr>
          <w:sz w:val="24"/>
        </w:rPr>
        <w:t>():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not NOLOGO: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 xml:space="preserve">LOGOIMAGE, (WINDOWWIDTH - </w:t>
      </w:r>
      <w:proofErr w:type="spellStart"/>
      <w:r w:rsidRPr="005F0B8E">
        <w:rPr>
          <w:sz w:val="24"/>
        </w:rPr>
        <w:t>LOGOIMAGE.get_width</w:t>
      </w:r>
      <w:proofErr w:type="spellEnd"/>
      <w:r w:rsidRPr="005F0B8E">
        <w:rPr>
          <w:sz w:val="24"/>
        </w:rPr>
        <w:t>(), 0))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 xml:space="preserve">SETTINGSBUTTONIMAGE, (WINDOWWIDTH - </w:t>
      </w:r>
      <w:proofErr w:type="spellStart"/>
      <w:r w:rsidRPr="005F0B8E">
        <w:rPr>
          <w:sz w:val="24"/>
        </w:rPr>
        <w:t>SETTINGSBUTTONIMAGE.get_width</w:t>
      </w:r>
      <w:proofErr w:type="spellEnd"/>
      <w:r w:rsidRPr="005F0B8E">
        <w:rPr>
          <w:sz w:val="24"/>
        </w:rPr>
        <w:t xml:space="preserve">(), WINDOWHEIGHT - </w:t>
      </w:r>
      <w:proofErr w:type="spellStart"/>
      <w:r w:rsidRPr="005F0B8E">
        <w:rPr>
          <w:sz w:val="24"/>
        </w:rPr>
        <w:t>SETTINGSBUTTONIMAGE.get_height</w:t>
      </w:r>
      <w:proofErr w:type="spellEnd"/>
      <w:r w:rsidRPr="005F0B8E">
        <w:rPr>
          <w:sz w:val="24"/>
        </w:rPr>
        <w:t>()))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 xml:space="preserve">RESETBUTTONIMAGE, (WINDOWWIDTH - </w:t>
      </w:r>
      <w:proofErr w:type="spellStart"/>
      <w:r w:rsidRPr="005F0B8E">
        <w:rPr>
          <w:sz w:val="24"/>
        </w:rPr>
        <w:t>RESETBUTTONIMAGE.get_width</w:t>
      </w:r>
      <w:proofErr w:type="spellEnd"/>
      <w:r w:rsidRPr="005F0B8E">
        <w:rPr>
          <w:sz w:val="24"/>
        </w:rPr>
        <w:t xml:space="preserve">(), WINDOWHEIGHT - </w:t>
      </w:r>
      <w:proofErr w:type="spellStart"/>
      <w:r w:rsidRPr="005F0B8E">
        <w:rPr>
          <w:sz w:val="24"/>
        </w:rPr>
        <w:t>SETTINGSBUTTONIMAGE.get_height</w:t>
      </w:r>
      <w:proofErr w:type="spellEnd"/>
      <w:r w:rsidRPr="005F0B8E">
        <w:rPr>
          <w:sz w:val="24"/>
        </w:rPr>
        <w:t xml:space="preserve">() - </w:t>
      </w:r>
      <w:proofErr w:type="spellStart"/>
      <w:r w:rsidRPr="005F0B8E">
        <w:rPr>
          <w:sz w:val="24"/>
        </w:rPr>
        <w:t>RESETBUTTONIMAGE.get_height</w:t>
      </w:r>
      <w:proofErr w:type="spellEnd"/>
      <w:r w:rsidRPr="005F0B8E">
        <w:rPr>
          <w:sz w:val="24"/>
        </w:rPr>
        <w:t>()))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drawBoard</w:t>
      </w:r>
      <w:proofErr w:type="spellEnd"/>
      <w:r w:rsidRPr="005F0B8E">
        <w:rPr>
          <w:sz w:val="24"/>
        </w:rPr>
        <w:t>(board, transparency=255):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tempSurf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pygame.Surface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MAINSURF.get_size</w:t>
      </w:r>
      <w:proofErr w:type="spellEnd"/>
      <w:r w:rsidRPr="005F0B8E">
        <w:rPr>
          <w:sz w:val="24"/>
        </w:rPr>
        <w:t>())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tempSurf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tempSurf.convert_alpha</w:t>
      </w:r>
      <w:proofErr w:type="spellEnd"/>
      <w:r w:rsidRPr="005F0B8E">
        <w:rPr>
          <w:sz w:val="24"/>
        </w:rPr>
        <w:t>()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tempSurf.fill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(0, 0, 0, 0))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x in range(COLS):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y in range(ROWS):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left</w:t>
      </w:r>
      <w:proofErr w:type="gramEnd"/>
      <w:r w:rsidRPr="005F0B8E">
        <w:rPr>
          <w:sz w:val="24"/>
        </w:rPr>
        <w:t xml:space="preserve">, top = </w:t>
      </w:r>
      <w:proofErr w:type="spellStart"/>
      <w:r w:rsidRPr="005F0B8E">
        <w:rPr>
          <w:sz w:val="24"/>
        </w:rPr>
        <w:t>leftTopOfBox</w:t>
      </w:r>
      <w:proofErr w:type="spellEnd"/>
      <w:r w:rsidRPr="005F0B8E">
        <w:rPr>
          <w:sz w:val="24"/>
        </w:rPr>
        <w:t>(x, y)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r</w:t>
      </w:r>
      <w:proofErr w:type="gramEnd"/>
      <w:r w:rsidRPr="005F0B8E">
        <w:rPr>
          <w:sz w:val="24"/>
        </w:rPr>
        <w:t>, g, b = COLORS[board[x][y]]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pygame.draw.rect</w:t>
      </w:r>
      <w:proofErr w:type="spellEnd"/>
      <w:r w:rsidRPr="005F0B8E">
        <w:rPr>
          <w:sz w:val="24"/>
        </w:rPr>
        <w:t>(</w:t>
      </w:r>
      <w:proofErr w:type="spellStart"/>
      <w:proofErr w:type="gramEnd"/>
      <w:r w:rsidRPr="005F0B8E">
        <w:rPr>
          <w:sz w:val="24"/>
        </w:rPr>
        <w:t>tempSurf</w:t>
      </w:r>
      <w:proofErr w:type="spellEnd"/>
      <w:r w:rsidRPr="005F0B8E">
        <w:rPr>
          <w:sz w:val="24"/>
        </w:rPr>
        <w:t>, (r, g, b, transparency), (left, top, BOXSIZE, BOXSIZE))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left</w:t>
      </w:r>
      <w:proofErr w:type="gramEnd"/>
      <w:r w:rsidRPr="005F0B8E">
        <w:rPr>
          <w:sz w:val="24"/>
        </w:rPr>
        <w:t xml:space="preserve">, top = </w:t>
      </w:r>
      <w:proofErr w:type="spellStart"/>
      <w:r w:rsidRPr="005F0B8E">
        <w:rPr>
          <w:sz w:val="24"/>
        </w:rPr>
        <w:t>leftTopOfBox</w:t>
      </w:r>
      <w:proofErr w:type="spellEnd"/>
      <w:r w:rsidRPr="005F0B8E">
        <w:rPr>
          <w:sz w:val="24"/>
        </w:rPr>
        <w:t>(0, 0)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pygame.draw.rect</w:t>
      </w:r>
      <w:proofErr w:type="spellEnd"/>
      <w:r w:rsidRPr="005F0B8E">
        <w:rPr>
          <w:sz w:val="24"/>
        </w:rPr>
        <w:t>(</w:t>
      </w:r>
      <w:proofErr w:type="spellStart"/>
      <w:proofErr w:type="gramEnd"/>
      <w:r w:rsidRPr="005F0B8E">
        <w:rPr>
          <w:sz w:val="24"/>
        </w:rPr>
        <w:t>tempSurf</w:t>
      </w:r>
      <w:proofErr w:type="spellEnd"/>
      <w:r w:rsidRPr="005F0B8E">
        <w:rPr>
          <w:sz w:val="24"/>
        </w:rPr>
        <w:t>, BLACK, (left-1, top-1, BOXSIZE * COLS + 1, BOXSIZE * ROWS + 1), 1)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MAINSURF.blit</w:t>
      </w:r>
      <w:proofErr w:type="spellEnd"/>
      <w:r w:rsidRPr="005F0B8E">
        <w:rPr>
          <w:sz w:val="24"/>
        </w:rPr>
        <w:t>(</w:t>
      </w:r>
      <w:proofErr w:type="spellStart"/>
      <w:proofErr w:type="gramEnd"/>
      <w:r w:rsidRPr="005F0B8E">
        <w:rPr>
          <w:sz w:val="24"/>
        </w:rPr>
        <w:t>tempSurf</w:t>
      </w:r>
      <w:proofErr w:type="spellEnd"/>
      <w:r w:rsidRPr="005F0B8E">
        <w:rPr>
          <w:sz w:val="24"/>
        </w:rPr>
        <w:t>, (0, 0))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drawPalettes</w:t>
      </w:r>
      <w:proofErr w:type="spellEnd"/>
      <w:r w:rsidRPr="005F0B8E">
        <w:rPr>
          <w:sz w:val="24"/>
        </w:rPr>
        <w:t>():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numColors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len</w:t>
      </w:r>
      <w:proofErr w:type="spellEnd"/>
      <w:r w:rsidRPr="005F0B8E">
        <w:rPr>
          <w:sz w:val="24"/>
        </w:rPr>
        <w:t>(COLORS)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xmargin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int</w:t>
      </w:r>
      <w:proofErr w:type="spellEnd"/>
      <w:r w:rsidRPr="005F0B8E">
        <w:rPr>
          <w:sz w:val="24"/>
        </w:rPr>
        <w:t xml:space="preserve">((WINDOWWIDTH - ((PALETTESIZE * </w:t>
      </w:r>
      <w:proofErr w:type="spellStart"/>
      <w:r w:rsidRPr="005F0B8E">
        <w:rPr>
          <w:sz w:val="24"/>
        </w:rPr>
        <w:t>numColors</w:t>
      </w:r>
      <w:proofErr w:type="spellEnd"/>
      <w:r w:rsidRPr="005F0B8E">
        <w:rPr>
          <w:sz w:val="24"/>
        </w:rPr>
        <w:t>) + (PALETTEGAPSIZE * (</w:t>
      </w:r>
      <w:proofErr w:type="spellStart"/>
      <w:r w:rsidRPr="005F0B8E">
        <w:rPr>
          <w:sz w:val="24"/>
        </w:rPr>
        <w:t>numColors</w:t>
      </w:r>
      <w:proofErr w:type="spellEnd"/>
      <w:r w:rsidRPr="005F0B8E">
        <w:rPr>
          <w:sz w:val="24"/>
        </w:rPr>
        <w:t xml:space="preserve"> - 1)))) / 2)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in range(</w:t>
      </w:r>
      <w:proofErr w:type="spellStart"/>
      <w:r w:rsidRPr="005F0B8E">
        <w:rPr>
          <w:sz w:val="24"/>
        </w:rPr>
        <w:t>numColors</w:t>
      </w:r>
      <w:proofErr w:type="spellEnd"/>
      <w:r w:rsidRPr="005F0B8E">
        <w:rPr>
          <w:sz w:val="24"/>
        </w:rPr>
        <w:t>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left</w:t>
      </w:r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xmargin</w:t>
      </w:r>
      <w:proofErr w:type="spellEnd"/>
      <w:r w:rsidRPr="005F0B8E">
        <w:rPr>
          <w:sz w:val="24"/>
        </w:rPr>
        <w:t xml:space="preserve"> + (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* PALETTESIZE) + (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* PALETTEGAPSIZE)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top</w:t>
      </w:r>
      <w:proofErr w:type="gramEnd"/>
      <w:r w:rsidRPr="005F0B8E">
        <w:rPr>
          <w:sz w:val="24"/>
        </w:rPr>
        <w:t xml:space="preserve"> = WINDOWHEIGHT - PALETTESIZE - 10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pygame.draw.rect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MAINSURF, COLORS[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>], (left, top, PALETTESIZE, PALETTESIZE))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pygame.draw.rect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MAINSURF, BGCOLOR,   (left + 2, top + 2, PALETTESIZE - 4, PALETTESIZE - 4), 2)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lastRenderedPageBreak/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drawLifeMeter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currentLife</w:t>
      </w:r>
      <w:proofErr w:type="spellEnd"/>
      <w:r w:rsidRPr="005F0B8E">
        <w:rPr>
          <w:sz w:val="24"/>
        </w:rPr>
        <w:t>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lifeBoxSize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int</w:t>
      </w:r>
      <w:proofErr w:type="spellEnd"/>
      <w:r w:rsidRPr="005F0B8E">
        <w:rPr>
          <w:sz w:val="24"/>
        </w:rPr>
        <w:t>((WINDOWHEIGHT - 40) / MAXLIFE)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# Draw background of life box.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pygame.draw.rect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 xml:space="preserve">MAINSURF, BGCOLOR, (20, 20, 20, 20 + (MAXLIFE * </w:t>
      </w:r>
      <w:proofErr w:type="spellStart"/>
      <w:r w:rsidRPr="005F0B8E">
        <w:rPr>
          <w:sz w:val="24"/>
        </w:rPr>
        <w:t>lifeBoxSize</w:t>
      </w:r>
      <w:proofErr w:type="spellEnd"/>
      <w:r w:rsidRPr="005F0B8E">
        <w:rPr>
          <w:sz w:val="24"/>
        </w:rPr>
        <w:t>)))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in range(MAXLIFE):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currentLife</w:t>
      </w:r>
      <w:proofErr w:type="spellEnd"/>
      <w:r w:rsidRPr="005F0B8E">
        <w:rPr>
          <w:sz w:val="24"/>
        </w:rPr>
        <w:t xml:space="preserve"> &gt;= (MAXLIFE - 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>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spellStart"/>
      <w:proofErr w:type="gramStart"/>
      <w:r w:rsidRPr="005F0B8E">
        <w:rPr>
          <w:sz w:val="24"/>
        </w:rPr>
        <w:t>pygame.draw.rect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MAINSURF, RED, (20, 20 + (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* </w:t>
      </w:r>
      <w:proofErr w:type="spellStart"/>
      <w:r w:rsidRPr="005F0B8E">
        <w:rPr>
          <w:sz w:val="24"/>
        </w:rPr>
        <w:t>lifeBoxSize</w:t>
      </w:r>
      <w:proofErr w:type="spellEnd"/>
      <w:r w:rsidRPr="005F0B8E">
        <w:rPr>
          <w:sz w:val="24"/>
        </w:rPr>
        <w:t xml:space="preserve">), 20, </w:t>
      </w:r>
      <w:proofErr w:type="spellStart"/>
      <w:r w:rsidRPr="005F0B8E">
        <w:rPr>
          <w:sz w:val="24"/>
        </w:rPr>
        <w:t>lifeBoxSize</w:t>
      </w:r>
      <w:proofErr w:type="spellEnd"/>
      <w:r w:rsidRPr="005F0B8E">
        <w:rPr>
          <w:sz w:val="24"/>
        </w:rPr>
        <w:t>))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spellStart"/>
      <w:proofErr w:type="gramStart"/>
      <w:r w:rsidRPr="005F0B8E">
        <w:rPr>
          <w:sz w:val="24"/>
        </w:rPr>
        <w:t>pygame.draw.rect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MAINSURF, WHITE, (20, 20 + (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* </w:t>
      </w:r>
      <w:proofErr w:type="spellStart"/>
      <w:r w:rsidRPr="005F0B8E">
        <w:rPr>
          <w:sz w:val="24"/>
        </w:rPr>
        <w:t>lifeBoxSize</w:t>
      </w:r>
      <w:proofErr w:type="spellEnd"/>
      <w:r w:rsidRPr="005F0B8E">
        <w:rPr>
          <w:sz w:val="24"/>
        </w:rPr>
        <w:t xml:space="preserve">), 20, </w:t>
      </w:r>
      <w:proofErr w:type="spellStart"/>
      <w:r w:rsidRPr="005F0B8E">
        <w:rPr>
          <w:sz w:val="24"/>
        </w:rPr>
        <w:t>lifeBoxSize</w:t>
      </w:r>
      <w:proofErr w:type="spellEnd"/>
      <w:r w:rsidRPr="005F0B8E">
        <w:rPr>
          <w:sz w:val="24"/>
        </w:rPr>
        <w:t>), 1)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getClickedPalette</w:t>
      </w:r>
      <w:proofErr w:type="spellEnd"/>
      <w:r w:rsidRPr="005F0B8E">
        <w:rPr>
          <w:sz w:val="24"/>
        </w:rPr>
        <w:t>(x, 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numColors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len</w:t>
      </w:r>
      <w:proofErr w:type="spellEnd"/>
      <w:r w:rsidRPr="005F0B8E">
        <w:rPr>
          <w:sz w:val="24"/>
        </w:rPr>
        <w:t>(COLORS)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xmargin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int</w:t>
      </w:r>
      <w:proofErr w:type="spellEnd"/>
      <w:r w:rsidRPr="005F0B8E">
        <w:rPr>
          <w:sz w:val="24"/>
        </w:rPr>
        <w:t xml:space="preserve">((WINDOWWIDTH - ((PALETTESIZE * </w:t>
      </w:r>
      <w:proofErr w:type="spellStart"/>
      <w:r w:rsidRPr="005F0B8E">
        <w:rPr>
          <w:sz w:val="24"/>
        </w:rPr>
        <w:t>numColors</w:t>
      </w:r>
      <w:proofErr w:type="spellEnd"/>
      <w:r w:rsidRPr="005F0B8E">
        <w:rPr>
          <w:sz w:val="24"/>
        </w:rPr>
        <w:t>) + (PALETTEGAPSIZE * (</w:t>
      </w:r>
      <w:proofErr w:type="spellStart"/>
      <w:r w:rsidRPr="005F0B8E">
        <w:rPr>
          <w:sz w:val="24"/>
        </w:rPr>
        <w:t>numColors</w:t>
      </w:r>
      <w:proofErr w:type="spellEnd"/>
      <w:r w:rsidRPr="005F0B8E">
        <w:rPr>
          <w:sz w:val="24"/>
        </w:rPr>
        <w:t xml:space="preserve"> - 1)))) / 2)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top</w:t>
      </w:r>
      <w:proofErr w:type="gramEnd"/>
      <w:r w:rsidRPr="005F0B8E">
        <w:rPr>
          <w:sz w:val="24"/>
        </w:rPr>
        <w:t xml:space="preserve"> = WINDOWHEIGHT - PALETTESIZE - 10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for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in range(</w:t>
      </w:r>
      <w:proofErr w:type="spellStart"/>
      <w:r w:rsidRPr="005F0B8E">
        <w:rPr>
          <w:sz w:val="24"/>
        </w:rPr>
        <w:t>numColors</w:t>
      </w:r>
      <w:proofErr w:type="spellEnd"/>
      <w:r w:rsidRPr="005F0B8E">
        <w:rPr>
          <w:sz w:val="24"/>
        </w:rPr>
        <w:t>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# Determine if the </w:t>
      </w:r>
      <w:proofErr w:type="spellStart"/>
      <w:r w:rsidRPr="005F0B8E">
        <w:rPr>
          <w:sz w:val="24"/>
        </w:rPr>
        <w:t>xy</w:t>
      </w:r>
      <w:proofErr w:type="spellEnd"/>
      <w:r w:rsidRPr="005F0B8E">
        <w:rPr>
          <w:sz w:val="24"/>
        </w:rPr>
        <w:t xml:space="preserve"> coordinates of the mouse click is inside any of the palettes.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left</w:t>
      </w:r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xmargin</w:t>
      </w:r>
      <w:proofErr w:type="spellEnd"/>
      <w:r w:rsidRPr="005F0B8E">
        <w:rPr>
          <w:sz w:val="24"/>
        </w:rPr>
        <w:t xml:space="preserve"> + (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* PALETTESIZE) + (</w:t>
      </w:r>
      <w:proofErr w:type="spellStart"/>
      <w:r w:rsidRPr="005F0B8E">
        <w:rPr>
          <w:sz w:val="24"/>
        </w:rPr>
        <w:t>i</w:t>
      </w:r>
      <w:proofErr w:type="spellEnd"/>
      <w:r w:rsidRPr="005F0B8E">
        <w:rPr>
          <w:sz w:val="24"/>
        </w:rPr>
        <w:t xml:space="preserve"> * PALETTEGAPSIZE)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r = </w:t>
      </w:r>
      <w:proofErr w:type="spellStart"/>
      <w:proofErr w:type="gramStart"/>
      <w:r w:rsidRPr="005F0B8E">
        <w:rPr>
          <w:sz w:val="24"/>
        </w:rPr>
        <w:t>pygame.Rect</w:t>
      </w:r>
      <w:proofErr w:type="spellEnd"/>
      <w:r w:rsidRPr="005F0B8E">
        <w:rPr>
          <w:sz w:val="24"/>
        </w:rPr>
        <w:t>(</w:t>
      </w:r>
      <w:proofErr w:type="gramEnd"/>
      <w:r w:rsidRPr="005F0B8E">
        <w:rPr>
          <w:sz w:val="24"/>
        </w:rPr>
        <w:t>left, top, PALETTESIZE, PALETTESIZE)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r.collidepoint</w:t>
      </w:r>
      <w:proofErr w:type="spellEnd"/>
      <w:r w:rsidRPr="005F0B8E">
        <w:rPr>
          <w:sz w:val="24"/>
        </w:rPr>
        <w:t>(x, 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    </w:t>
      </w:r>
      <w:proofErr w:type="gramStart"/>
      <w:r w:rsidRPr="005F0B8E">
        <w:rPr>
          <w:sz w:val="24"/>
        </w:rPr>
        <w:t>return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i</w:t>
      </w:r>
      <w:proofErr w:type="spellEnd"/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return</w:t>
      </w:r>
      <w:proofErr w:type="gramEnd"/>
      <w:r w:rsidRPr="005F0B8E">
        <w:rPr>
          <w:sz w:val="24"/>
        </w:rPr>
        <w:t xml:space="preserve"> None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flood(board, </w:t>
      </w:r>
      <w:proofErr w:type="spellStart"/>
      <w:r w:rsidRPr="005F0B8E">
        <w:rPr>
          <w:sz w:val="24"/>
        </w:rPr>
        <w:t>oldColorNum</w:t>
      </w:r>
      <w:proofErr w:type="spellEnd"/>
      <w:r w:rsidRPr="005F0B8E">
        <w:rPr>
          <w:sz w:val="24"/>
        </w:rPr>
        <w:t xml:space="preserve">, </w:t>
      </w:r>
      <w:proofErr w:type="spellStart"/>
      <w:r w:rsidRPr="005F0B8E">
        <w:rPr>
          <w:sz w:val="24"/>
        </w:rPr>
        <w:t>newColorNum</w:t>
      </w:r>
      <w:proofErr w:type="spellEnd"/>
      <w:r w:rsidRPr="005F0B8E">
        <w:rPr>
          <w:sz w:val="24"/>
        </w:rPr>
        <w:t>, x, 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oldColorNum</w:t>
      </w:r>
      <w:proofErr w:type="spellEnd"/>
      <w:r w:rsidRPr="005F0B8E">
        <w:rPr>
          <w:sz w:val="24"/>
        </w:rPr>
        <w:t xml:space="preserve"> == </w:t>
      </w:r>
      <w:proofErr w:type="spellStart"/>
      <w:r w:rsidRPr="005F0B8E">
        <w:rPr>
          <w:sz w:val="24"/>
        </w:rPr>
        <w:t>newColorNum</w:t>
      </w:r>
      <w:proofErr w:type="spellEnd"/>
      <w:r w:rsidRPr="005F0B8E">
        <w:rPr>
          <w:sz w:val="24"/>
        </w:rPr>
        <w:t xml:space="preserve"> or board[x][y] != </w:t>
      </w:r>
      <w:proofErr w:type="spellStart"/>
      <w:r w:rsidRPr="005F0B8E">
        <w:rPr>
          <w:sz w:val="24"/>
        </w:rPr>
        <w:t>oldColorNum</w:t>
      </w:r>
      <w:proofErr w:type="spellEnd"/>
      <w:r w:rsidRPr="005F0B8E">
        <w:rPr>
          <w:sz w:val="24"/>
        </w:rPr>
        <w:t>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return</w:t>
      </w:r>
      <w:proofErr w:type="gramEnd"/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board[</w:t>
      </w:r>
      <w:proofErr w:type="gramEnd"/>
      <w:r w:rsidRPr="005F0B8E">
        <w:rPr>
          <w:sz w:val="24"/>
        </w:rPr>
        <w:t xml:space="preserve">x][y] = </w:t>
      </w:r>
      <w:proofErr w:type="spellStart"/>
      <w:r w:rsidRPr="005F0B8E">
        <w:rPr>
          <w:sz w:val="24"/>
        </w:rPr>
        <w:t>newColorNum</w:t>
      </w:r>
      <w:proofErr w:type="spellEnd"/>
      <w:r w:rsidRPr="005F0B8E">
        <w:rPr>
          <w:sz w:val="24"/>
        </w:rPr>
        <w:t xml:space="preserve"> # change the color of the current box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# Make the recursive call for any neighboring boxes: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x &gt; 0: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flood(</w:t>
      </w:r>
      <w:proofErr w:type="gramEnd"/>
      <w:r w:rsidRPr="005F0B8E">
        <w:rPr>
          <w:sz w:val="24"/>
        </w:rPr>
        <w:t xml:space="preserve">board, </w:t>
      </w:r>
      <w:proofErr w:type="spellStart"/>
      <w:r w:rsidRPr="005F0B8E">
        <w:rPr>
          <w:sz w:val="24"/>
        </w:rPr>
        <w:t>oldColorNum</w:t>
      </w:r>
      <w:proofErr w:type="spellEnd"/>
      <w:r w:rsidRPr="005F0B8E">
        <w:rPr>
          <w:sz w:val="24"/>
        </w:rPr>
        <w:t xml:space="preserve">, </w:t>
      </w:r>
      <w:proofErr w:type="spellStart"/>
      <w:r w:rsidRPr="005F0B8E">
        <w:rPr>
          <w:sz w:val="24"/>
        </w:rPr>
        <w:t>newColorNum</w:t>
      </w:r>
      <w:proofErr w:type="spellEnd"/>
      <w:r w:rsidRPr="005F0B8E">
        <w:rPr>
          <w:sz w:val="24"/>
        </w:rPr>
        <w:t>, x - 1, y)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x &lt; COLS - 1: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flood(</w:t>
      </w:r>
      <w:proofErr w:type="gramEnd"/>
      <w:r w:rsidRPr="005F0B8E">
        <w:rPr>
          <w:sz w:val="24"/>
        </w:rPr>
        <w:t xml:space="preserve">board, </w:t>
      </w:r>
      <w:proofErr w:type="spellStart"/>
      <w:r w:rsidRPr="005F0B8E">
        <w:rPr>
          <w:sz w:val="24"/>
        </w:rPr>
        <w:t>oldColorNum</w:t>
      </w:r>
      <w:proofErr w:type="spellEnd"/>
      <w:r w:rsidRPr="005F0B8E">
        <w:rPr>
          <w:sz w:val="24"/>
        </w:rPr>
        <w:t xml:space="preserve">, </w:t>
      </w:r>
      <w:proofErr w:type="spellStart"/>
      <w:r w:rsidRPr="005F0B8E">
        <w:rPr>
          <w:sz w:val="24"/>
        </w:rPr>
        <w:t>newColorNum</w:t>
      </w:r>
      <w:proofErr w:type="spellEnd"/>
      <w:r w:rsidRPr="005F0B8E">
        <w:rPr>
          <w:sz w:val="24"/>
        </w:rPr>
        <w:t>, x + 1, y)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y &gt; 0: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flood(</w:t>
      </w:r>
      <w:proofErr w:type="gramEnd"/>
      <w:r w:rsidRPr="005F0B8E">
        <w:rPr>
          <w:sz w:val="24"/>
        </w:rPr>
        <w:t xml:space="preserve">board, </w:t>
      </w:r>
      <w:proofErr w:type="spellStart"/>
      <w:r w:rsidRPr="005F0B8E">
        <w:rPr>
          <w:sz w:val="24"/>
        </w:rPr>
        <w:t>oldColorNum</w:t>
      </w:r>
      <w:proofErr w:type="spellEnd"/>
      <w:r w:rsidRPr="005F0B8E">
        <w:rPr>
          <w:sz w:val="24"/>
        </w:rPr>
        <w:t xml:space="preserve">, </w:t>
      </w:r>
      <w:proofErr w:type="spellStart"/>
      <w:r w:rsidRPr="005F0B8E">
        <w:rPr>
          <w:sz w:val="24"/>
        </w:rPr>
        <w:t>newColorNum</w:t>
      </w:r>
      <w:proofErr w:type="spellEnd"/>
      <w:r w:rsidRPr="005F0B8E">
        <w:rPr>
          <w:sz w:val="24"/>
        </w:rPr>
        <w:t>, x, y - 1)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y &lt; ROWS - 1: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    </w:t>
      </w:r>
      <w:proofErr w:type="gramStart"/>
      <w:r w:rsidRPr="005F0B8E">
        <w:rPr>
          <w:sz w:val="24"/>
        </w:rPr>
        <w:t>flood(</w:t>
      </w:r>
      <w:proofErr w:type="gramEnd"/>
      <w:r w:rsidRPr="005F0B8E">
        <w:rPr>
          <w:sz w:val="24"/>
        </w:rPr>
        <w:t xml:space="preserve">board, </w:t>
      </w:r>
      <w:proofErr w:type="spellStart"/>
      <w:r w:rsidRPr="005F0B8E">
        <w:rPr>
          <w:sz w:val="24"/>
        </w:rPr>
        <w:t>oldColorNum</w:t>
      </w:r>
      <w:proofErr w:type="spellEnd"/>
      <w:r w:rsidRPr="005F0B8E">
        <w:rPr>
          <w:sz w:val="24"/>
        </w:rPr>
        <w:t xml:space="preserve">, </w:t>
      </w:r>
      <w:proofErr w:type="spellStart"/>
      <w:r w:rsidRPr="005F0B8E">
        <w:rPr>
          <w:sz w:val="24"/>
        </w:rPr>
        <w:t>newColorNum</w:t>
      </w:r>
      <w:proofErr w:type="spellEnd"/>
      <w:r w:rsidRPr="005F0B8E">
        <w:rPr>
          <w:sz w:val="24"/>
        </w:rPr>
        <w:t>, x, y + 1)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spellStart"/>
      <w:proofErr w:type="gramStart"/>
      <w:r w:rsidRPr="005F0B8E">
        <w:rPr>
          <w:sz w:val="24"/>
        </w:rPr>
        <w:t>def</w:t>
      </w:r>
      <w:proofErr w:type="spellEnd"/>
      <w:proofErr w:type="gramEnd"/>
      <w:r w:rsidRPr="005F0B8E">
        <w:rPr>
          <w:sz w:val="24"/>
        </w:rPr>
        <w:t xml:space="preserve"> </w:t>
      </w:r>
      <w:proofErr w:type="spellStart"/>
      <w:r w:rsidRPr="005F0B8E">
        <w:rPr>
          <w:sz w:val="24"/>
        </w:rPr>
        <w:t>leftTopOfBox</w:t>
      </w:r>
      <w:proofErr w:type="spellEnd"/>
      <w:r w:rsidRPr="005F0B8E">
        <w:rPr>
          <w:sz w:val="24"/>
        </w:rPr>
        <w:t>(</w:t>
      </w:r>
      <w:proofErr w:type="spellStart"/>
      <w:r w:rsidRPr="005F0B8E">
        <w:rPr>
          <w:sz w:val="24"/>
        </w:rPr>
        <w:t>boxx</w:t>
      </w:r>
      <w:proofErr w:type="spellEnd"/>
      <w:r w:rsidRPr="005F0B8E">
        <w:rPr>
          <w:sz w:val="24"/>
        </w:rPr>
        <w:t>, boxy):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# </w:t>
      </w:r>
      <w:proofErr w:type="gramStart"/>
      <w:r w:rsidRPr="005F0B8E">
        <w:rPr>
          <w:sz w:val="24"/>
        </w:rPr>
        <w:t>Determine</w:t>
      </w:r>
      <w:proofErr w:type="gramEnd"/>
      <w:r w:rsidRPr="005F0B8E">
        <w:rPr>
          <w:sz w:val="24"/>
        </w:rPr>
        <w:t xml:space="preserve"> size of the margins for each side.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xmargin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int</w:t>
      </w:r>
      <w:proofErr w:type="spellEnd"/>
      <w:r w:rsidRPr="005F0B8E">
        <w:rPr>
          <w:sz w:val="24"/>
        </w:rPr>
        <w:t>((WINDOWWIDTH - (COLS * BOXSIZE)) / 2)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spellStart"/>
      <w:proofErr w:type="gramStart"/>
      <w:r w:rsidRPr="005F0B8E">
        <w:rPr>
          <w:sz w:val="24"/>
        </w:rPr>
        <w:t>ymargin</w:t>
      </w:r>
      <w:proofErr w:type="spellEnd"/>
      <w:proofErr w:type="gramEnd"/>
      <w:r w:rsidRPr="005F0B8E">
        <w:rPr>
          <w:sz w:val="24"/>
        </w:rPr>
        <w:t xml:space="preserve"> = </w:t>
      </w:r>
      <w:proofErr w:type="spellStart"/>
      <w:r w:rsidRPr="005F0B8E">
        <w:rPr>
          <w:sz w:val="24"/>
        </w:rPr>
        <w:t>int</w:t>
      </w:r>
      <w:proofErr w:type="spellEnd"/>
      <w:r w:rsidRPr="005F0B8E">
        <w:rPr>
          <w:sz w:val="24"/>
        </w:rPr>
        <w:t>((WINDOWHEIGHT - (ROWS * BOXSIZE)) / 2)</w:t>
      </w:r>
    </w:p>
    <w:p w:rsidR="005F0B8E" w:rsidRPr="005F0B8E" w:rsidRDefault="005F0B8E" w:rsidP="005F0B8E">
      <w:pPr>
        <w:rPr>
          <w:sz w:val="24"/>
        </w:rPr>
      </w:pPr>
      <w:r w:rsidRPr="005F0B8E">
        <w:rPr>
          <w:sz w:val="24"/>
        </w:rPr>
        <w:lastRenderedPageBreak/>
        <w:t xml:space="preserve">    </w:t>
      </w:r>
      <w:proofErr w:type="gramStart"/>
      <w:r w:rsidRPr="005F0B8E">
        <w:rPr>
          <w:sz w:val="24"/>
        </w:rPr>
        <w:t>return</w:t>
      </w:r>
      <w:proofErr w:type="gramEnd"/>
      <w:r w:rsidRPr="005F0B8E">
        <w:rPr>
          <w:sz w:val="24"/>
        </w:rPr>
        <w:t xml:space="preserve"> (</w:t>
      </w:r>
      <w:proofErr w:type="spellStart"/>
      <w:r w:rsidRPr="005F0B8E">
        <w:rPr>
          <w:sz w:val="24"/>
        </w:rPr>
        <w:t>boxx</w:t>
      </w:r>
      <w:proofErr w:type="spellEnd"/>
      <w:r w:rsidRPr="005F0B8E">
        <w:rPr>
          <w:sz w:val="24"/>
        </w:rPr>
        <w:t xml:space="preserve"> * BOXSIZE + </w:t>
      </w:r>
      <w:proofErr w:type="spellStart"/>
      <w:r w:rsidRPr="005F0B8E">
        <w:rPr>
          <w:sz w:val="24"/>
        </w:rPr>
        <w:t>xmargin</w:t>
      </w:r>
      <w:proofErr w:type="spellEnd"/>
      <w:r w:rsidRPr="005F0B8E">
        <w:rPr>
          <w:sz w:val="24"/>
        </w:rPr>
        <w:t xml:space="preserve">, boxy * BOXSIZE + </w:t>
      </w:r>
      <w:proofErr w:type="spellStart"/>
      <w:r w:rsidRPr="005F0B8E">
        <w:rPr>
          <w:sz w:val="24"/>
        </w:rPr>
        <w:t>ymargin</w:t>
      </w:r>
      <w:proofErr w:type="spellEnd"/>
      <w:r w:rsidRPr="005F0B8E">
        <w:rPr>
          <w:sz w:val="24"/>
        </w:rPr>
        <w:t>)</w:t>
      </w:r>
    </w:p>
    <w:p w:rsidR="005F0B8E" w:rsidRPr="005F0B8E" w:rsidRDefault="005F0B8E" w:rsidP="005F0B8E">
      <w:pPr>
        <w:rPr>
          <w:sz w:val="24"/>
        </w:rPr>
      </w:pPr>
    </w:p>
    <w:p w:rsidR="005F0B8E" w:rsidRPr="005F0B8E" w:rsidRDefault="005F0B8E" w:rsidP="005F0B8E">
      <w:pPr>
        <w:rPr>
          <w:sz w:val="24"/>
        </w:rPr>
      </w:pPr>
      <w:proofErr w:type="gramStart"/>
      <w:r w:rsidRPr="005F0B8E">
        <w:rPr>
          <w:sz w:val="24"/>
        </w:rPr>
        <w:t>if</w:t>
      </w:r>
      <w:proofErr w:type="gramEnd"/>
      <w:r w:rsidRPr="005F0B8E">
        <w:rPr>
          <w:sz w:val="24"/>
        </w:rPr>
        <w:t xml:space="preserve"> __name__ == '__main__':</w:t>
      </w:r>
    </w:p>
    <w:p w:rsidR="005F0B8E" w:rsidRDefault="005F0B8E" w:rsidP="005F0B8E">
      <w:pPr>
        <w:rPr>
          <w:sz w:val="24"/>
        </w:rPr>
      </w:pPr>
      <w:r w:rsidRPr="005F0B8E">
        <w:rPr>
          <w:sz w:val="24"/>
        </w:rPr>
        <w:t xml:space="preserve">    </w:t>
      </w:r>
      <w:proofErr w:type="gramStart"/>
      <w:r w:rsidRPr="005F0B8E">
        <w:rPr>
          <w:sz w:val="24"/>
        </w:rPr>
        <w:t>main()</w:t>
      </w:r>
      <w:proofErr w:type="gramEnd"/>
    </w:p>
    <w:p w:rsidR="005F0B8E" w:rsidRDefault="005F0B8E" w:rsidP="005F0B8E">
      <w:pPr>
        <w:rPr>
          <w:sz w:val="24"/>
        </w:rPr>
      </w:pPr>
    </w:p>
    <w:p w:rsidR="005F0B8E" w:rsidRDefault="005F0B8E" w:rsidP="005F0B8E">
      <w:pPr>
        <w:rPr>
          <w:b/>
          <w:sz w:val="24"/>
        </w:rPr>
      </w:pPr>
      <w:r w:rsidRPr="005F0B8E">
        <w:rPr>
          <w:b/>
          <w:sz w:val="24"/>
        </w:rPr>
        <w:t>OUTPUT:</w:t>
      </w:r>
    </w:p>
    <w:p w:rsidR="005F0B8E" w:rsidRPr="005F0B8E" w:rsidRDefault="005F0B8E" w:rsidP="005F0B8E">
      <w:pPr>
        <w:rPr>
          <w:b/>
          <w:sz w:val="24"/>
        </w:rPr>
      </w:pPr>
      <w:r>
        <w:rPr>
          <w:noProof/>
        </w:rPr>
        <w:drawing>
          <wp:inline distT="0" distB="0" distL="0" distR="0" wp14:anchorId="24AD4CB5" wp14:editId="26AC2323">
            <wp:extent cx="594360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B8E" w:rsidRPr="005F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8E"/>
    <w:rsid w:val="005F0B8E"/>
    <w:rsid w:val="0060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D25D2-CDC6-48EF-ACE3-600A8BD3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tri-P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</TotalTime>
  <Pages>10</Pages>
  <Words>1875</Words>
  <Characters>10690</Characters>
  <Application>Microsoft Office Word</Application>
  <DocSecurity>0</DocSecurity>
  <Lines>89</Lines>
  <Paragraphs>25</Paragraphs>
  <ScaleCrop>false</ScaleCrop>
  <Company/>
  <LinksUpToDate>false</LinksUpToDate>
  <CharactersWithSpaces>12540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Maitri-PC</dc:creator>
  <cp:keywords/>
  <dc:description/>
  <cp:lastModifiedBy>Maitri-PC</cp:lastModifiedBy>
  <cp:revision>1</cp:revision>
  <dcterms:created xsi:type="dcterms:W3CDTF">2016-08-20T15:02:00Z</dcterms:created>
  <dcterms:modified xsi:type="dcterms:W3CDTF">2016-08-20T15:10:00Z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